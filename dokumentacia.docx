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AAFE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33B1AFA3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42ABC021" w14:textId="77777777" w:rsidR="001517CE" w:rsidRDefault="001517CE" w:rsidP="00E86E1E">
      <w:pPr>
        <w:pStyle w:val="Zakladny"/>
      </w:pPr>
    </w:p>
    <w:p w14:paraId="51F68981" w14:textId="77777777" w:rsidR="00AD3CFD" w:rsidRDefault="00AD3CFD" w:rsidP="00E86E1E">
      <w:pPr>
        <w:pStyle w:val="Zakladny"/>
      </w:pPr>
    </w:p>
    <w:p w14:paraId="7A05F9B1" w14:textId="5AC56B26" w:rsidR="001D6977" w:rsidRDefault="001D6977" w:rsidP="00E86E1E">
      <w:pPr>
        <w:pStyle w:val="Zakladny"/>
      </w:pPr>
    </w:p>
    <w:p w14:paraId="33EA6E14" w14:textId="77777777" w:rsidR="001D6977" w:rsidRPr="001D6977" w:rsidRDefault="001D6977" w:rsidP="001D6977"/>
    <w:p w14:paraId="438DD1F4" w14:textId="77777777" w:rsidR="001D6977" w:rsidRPr="001D6977" w:rsidRDefault="001D6977" w:rsidP="001D6977"/>
    <w:p w14:paraId="32BC4B91" w14:textId="77777777" w:rsidR="001D6977" w:rsidRPr="001D6977" w:rsidRDefault="001D6977" w:rsidP="001D6977"/>
    <w:p w14:paraId="7CABCFEA" w14:textId="77777777" w:rsidR="001D6977" w:rsidRPr="001D6977" w:rsidRDefault="001D6977" w:rsidP="001D6977"/>
    <w:p w14:paraId="665446D5" w14:textId="77777777" w:rsidR="001D6977" w:rsidRPr="001D6977" w:rsidRDefault="001D6977" w:rsidP="001D6977"/>
    <w:p w14:paraId="4A2E38EA" w14:textId="6334D42B" w:rsidR="001D6977" w:rsidRPr="001D6977" w:rsidRDefault="001D6977" w:rsidP="001D6977"/>
    <w:p w14:paraId="6A4A332F" w14:textId="28D9C137" w:rsidR="001D6977" w:rsidRPr="001D6977" w:rsidRDefault="001D6977" w:rsidP="001D6977"/>
    <w:p w14:paraId="3B9A8B89" w14:textId="7CBC6A6E" w:rsidR="001D6977" w:rsidRPr="001D6977" w:rsidRDefault="00B741D9" w:rsidP="001D6977"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6D602" wp14:editId="634C04FB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5711190" cy="141414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76595" w14:textId="07DDB938" w:rsidR="00B741D9" w:rsidRDefault="00B741D9" w:rsidP="00A555DC">
                            <w:pPr>
                              <w:spacing w:after="0" w:line="240" w:lineRule="auto"/>
                              <w:jc w:val="center"/>
                              <w:rPr>
                                <w:rStyle w:val="ObalChar"/>
                                <w:lang w:val="en-US"/>
                              </w:rPr>
                            </w:pPr>
                            <w:r>
                              <w:rPr>
                                <w:rStyle w:val="ObalChar"/>
                              </w:rPr>
                              <w:t xml:space="preserve">Automatizované testovanie 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>(unit, integra</w:t>
                            </w:r>
                            <w:r>
                              <w:rPr>
                                <w:rStyle w:val="ObalChar"/>
                              </w:rPr>
                              <w:t>čné,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 xml:space="preserve"> End-to-EnD </w:t>
                            </w:r>
                            <w:r>
                              <w:rPr>
                                <w:rStyle w:val="ObalChar"/>
                              </w:rPr>
                              <w:t>A Výkonnostné testy</w:t>
                            </w:r>
                            <w:r>
                              <w:rPr>
                                <w:rStyle w:val="ObalChar"/>
                                <w:lang w:val="en-US"/>
                              </w:rPr>
                              <w:t>)</w:t>
                            </w:r>
                          </w:p>
                          <w:p w14:paraId="226EB1F8" w14:textId="0BAE4399" w:rsidR="00B741D9" w:rsidRDefault="00B741D9" w:rsidP="00A555DC">
                            <w:pPr>
                              <w:spacing w:after="0" w:line="240" w:lineRule="auto"/>
                              <w:jc w:val="center"/>
                              <w:rPr>
                                <w:rStyle w:val="ObalChar"/>
                                <w:lang w:val="en-US"/>
                              </w:rPr>
                            </w:pPr>
                          </w:p>
                          <w:p w14:paraId="1AA25AA1" w14:textId="7732F49C" w:rsidR="00A31091" w:rsidRPr="00B741D9" w:rsidRDefault="00B741D9" w:rsidP="00B741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Dokumentácia k semestrálnemu Zadaniu</w:t>
                            </w:r>
                            <w:r>
                              <w:rPr>
                                <w:rStyle w:val="ObalChar"/>
                                <w:sz w:val="28"/>
                                <w:szCs w:val="28"/>
                              </w:rPr>
                              <w:t xml:space="preserve"> Predmetu 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Architekt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</w:rPr>
                              <w:t>úra Softvérových systémov 2022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  <w:lang w:val="en-US"/>
                              </w:rPr>
                              <w:t>/2023</w:t>
                            </w:r>
                            <w:r w:rsidRPr="00B741D9">
                              <w:rPr>
                                <w:rStyle w:val="ObalChar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CC19983" w14:textId="62203B2E" w:rsidR="00870222" w:rsidRPr="004B2C4C" w:rsidRDefault="00870222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6D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9.7pt;height:111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" stroked="f">
                <v:textbox>
                  <w:txbxContent>
                    <w:p w14:paraId="0C276595" w14:textId="07DDB938" w:rsidR="00B741D9" w:rsidRDefault="00B741D9" w:rsidP="00A555DC">
                      <w:pPr>
                        <w:spacing w:after="0" w:line="240" w:lineRule="auto"/>
                        <w:jc w:val="center"/>
                        <w:rPr>
                          <w:rStyle w:val="ObalChar"/>
                          <w:lang w:val="en-US"/>
                        </w:rPr>
                      </w:pPr>
                      <w:r>
                        <w:rPr>
                          <w:rStyle w:val="ObalChar"/>
                        </w:rPr>
                        <w:t xml:space="preserve">Automatizované testovanie </w:t>
                      </w:r>
                      <w:r>
                        <w:rPr>
                          <w:rStyle w:val="ObalChar"/>
                          <w:lang w:val="en-US"/>
                        </w:rPr>
                        <w:t>(unit, integra</w:t>
                      </w:r>
                      <w:r>
                        <w:rPr>
                          <w:rStyle w:val="ObalChar"/>
                        </w:rPr>
                        <w:t>čné,</w:t>
                      </w:r>
                      <w:r>
                        <w:rPr>
                          <w:rStyle w:val="ObalChar"/>
                          <w:lang w:val="en-US"/>
                        </w:rPr>
                        <w:t xml:space="preserve"> End-to-EnD </w:t>
                      </w:r>
                      <w:r>
                        <w:rPr>
                          <w:rStyle w:val="ObalChar"/>
                        </w:rPr>
                        <w:t>A Výkonnostné testy</w:t>
                      </w:r>
                      <w:r>
                        <w:rPr>
                          <w:rStyle w:val="ObalChar"/>
                          <w:lang w:val="en-US"/>
                        </w:rPr>
                        <w:t>)</w:t>
                      </w:r>
                    </w:p>
                    <w:p w14:paraId="226EB1F8" w14:textId="0BAE4399" w:rsidR="00B741D9" w:rsidRDefault="00B741D9" w:rsidP="00A555DC">
                      <w:pPr>
                        <w:spacing w:after="0" w:line="240" w:lineRule="auto"/>
                        <w:jc w:val="center"/>
                        <w:rPr>
                          <w:rStyle w:val="ObalChar"/>
                          <w:lang w:val="en-US"/>
                        </w:rPr>
                      </w:pPr>
                    </w:p>
                    <w:p w14:paraId="1AA25AA1" w14:textId="7732F49C" w:rsidR="00A31091" w:rsidRPr="00B741D9" w:rsidRDefault="00B741D9" w:rsidP="00B741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Dokumentácia k semestrálnemu Zadaniu</w:t>
                      </w:r>
                      <w:r>
                        <w:rPr>
                          <w:rStyle w:val="ObalChar"/>
                          <w:sz w:val="28"/>
                          <w:szCs w:val="28"/>
                        </w:rPr>
                        <w:t xml:space="preserve"> Predmetu 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Architekt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</w:rPr>
                        <w:t>úra Softvérových systémov 2022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  <w:lang w:val="en-US"/>
                        </w:rPr>
                        <w:t>/2023</w:t>
                      </w:r>
                      <w:r w:rsidRPr="00B741D9">
                        <w:rPr>
                          <w:rStyle w:val="ObalChar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CC19983" w14:textId="62203B2E" w:rsidR="00870222" w:rsidRPr="004B2C4C" w:rsidRDefault="00870222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32E7CB1B" w14:textId="77777777" w:rsidR="001D6977" w:rsidRPr="001D6977" w:rsidRDefault="001D6977" w:rsidP="001D6977"/>
    <w:p w14:paraId="3A349474" w14:textId="2A3963E3" w:rsidR="001D6977" w:rsidRDefault="001D6977" w:rsidP="001D6977">
      <w:pPr>
        <w:tabs>
          <w:tab w:val="left" w:pos="3489"/>
        </w:tabs>
        <w:sectPr w:rsidR="001D6977" w:rsidSect="007678F1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43F74FFA" w14:textId="77777777" w:rsidR="000F2AA3" w:rsidRDefault="000F2AA3" w:rsidP="001D6977"/>
    <w:sdt>
      <w:sdtPr>
        <w:id w:val="-1404914165"/>
        <w:lock w:val="sdtContentLocked"/>
        <w:placeholder>
          <w:docPart w:val="A7783CA88F4A47A2BD7820F01D357D5F"/>
        </w:placeholder>
        <w:showingPlcHdr/>
      </w:sdtPr>
      <w:sdtContent>
        <w:p w14:paraId="5C54679E" w14:textId="77777777" w:rsidR="00D004AE" w:rsidRDefault="00D004AE" w:rsidP="00E86E1E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2072536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9E94A9" w14:textId="11F9F676" w:rsidR="005B0F12" w:rsidRDefault="005B0F12" w:rsidP="00E25038">
          <w:pPr>
            <w:pStyle w:val="Hlavikaobsahu"/>
            <w:numPr>
              <w:ilvl w:val="0"/>
              <w:numId w:val="0"/>
            </w:numPr>
            <w:ind w:left="432" w:hanging="432"/>
          </w:pPr>
        </w:p>
        <w:p w14:paraId="1AD3C6F1" w14:textId="7065CE57" w:rsidR="0022670B" w:rsidRDefault="005B0F12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76911" w:history="1">
            <w:r w:rsidR="0022670B" w:rsidRPr="00092B2C">
              <w:rPr>
                <w:rStyle w:val="Hypertextovprepojenie"/>
                <w:noProof/>
              </w:rPr>
              <w:t>Zoznam skratiek a značiek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_Toc121876911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4983CE89" w14:textId="1ABF2AE9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2" w:history="1">
            <w:r w:rsidR="0022670B" w:rsidRPr="00092B2C">
              <w:rPr>
                <w:rStyle w:val="Hypertextovprepojenie"/>
                <w:noProof/>
              </w:rPr>
              <w:t>Úvod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_Toc121876912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1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60974671" w14:textId="36CBFAC2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3" w:history="1">
            <w:r w:rsidR="0022670B" w:rsidRPr="00092B2C">
              <w:rPr>
                <w:rStyle w:val="Hypertextovprepojenie"/>
                <w:noProof/>
              </w:rPr>
              <w:t>1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Technická špecifikácia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_Toc121876913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267653BD" w14:textId="23A92F14" w:rsidR="0022670B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1876914" w:history="1">
            <w:r w:rsidR="0022670B" w:rsidRPr="00092B2C">
              <w:rPr>
                <w:rStyle w:val="Hypertextovprepojenie"/>
                <w:noProof/>
              </w:rPr>
              <w:t>1.1</w:t>
            </w:r>
            <w:r w:rsidR="0022670B">
              <w:rPr>
                <w:rFonts w:asciiTheme="minorHAnsi" w:hAnsiTheme="minorHAnsi" w:cstheme="minorBidi"/>
                <w:noProof/>
              </w:rPr>
              <w:tab/>
            </w:r>
            <w:r w:rsidR="0022670B" w:rsidRPr="00092B2C">
              <w:rPr>
                <w:rStyle w:val="Hypertextovprepojenie"/>
                <w:noProof/>
              </w:rPr>
              <w:t>Informácie o kóde softvéru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_Toc121876914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247748B6" w14:textId="6B808E0E" w:rsidR="0022670B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1876915" w:history="1">
            <w:r w:rsidR="0022670B" w:rsidRPr="00092B2C">
              <w:rPr>
                <w:rStyle w:val="Hypertextovprepojenie"/>
                <w:noProof/>
              </w:rPr>
              <w:t>1.2</w:t>
            </w:r>
            <w:r w:rsidR="0022670B">
              <w:rPr>
                <w:rFonts w:asciiTheme="minorHAnsi" w:hAnsiTheme="minorHAnsi" w:cstheme="minorBidi"/>
                <w:noProof/>
              </w:rPr>
              <w:tab/>
            </w:r>
            <w:r w:rsidR="0022670B" w:rsidRPr="00092B2C">
              <w:rPr>
                <w:rStyle w:val="Hypertextovprepojenie"/>
                <w:noProof/>
              </w:rPr>
              <w:t>Testovacie nástroje použité v ukážkach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_Toc121876915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2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0F2D39CC" w14:textId="239247EB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6" w:history="1">
            <w:r w:rsidR="0022670B" w:rsidRPr="00092B2C">
              <w:rPr>
                <w:rStyle w:val="Hypertextovprepojenie"/>
                <w:noProof/>
              </w:rPr>
              <w:t>2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Unit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_Toc121876916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3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550F0C1E" w14:textId="6E12B7C2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7" w:history="1">
            <w:r w:rsidR="0022670B" w:rsidRPr="00092B2C">
              <w:rPr>
                <w:rStyle w:val="Hypertextovprepojenie"/>
                <w:noProof/>
              </w:rPr>
              <w:t>3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Integračné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_Toc121876917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4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3D50BFE7" w14:textId="55D9C5B1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8" w:history="1">
            <w:r w:rsidR="0022670B" w:rsidRPr="00092B2C">
              <w:rPr>
                <w:rStyle w:val="Hypertextovprepojenie"/>
                <w:noProof/>
              </w:rPr>
              <w:t>4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End-to-end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_Toc121876918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5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5DDED510" w14:textId="7070F3D3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19" w:history="1">
            <w:r w:rsidR="0022670B" w:rsidRPr="00092B2C">
              <w:rPr>
                <w:rStyle w:val="Hypertextovprepojenie"/>
                <w:noProof/>
              </w:rPr>
              <w:t>5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 w:rsidRPr="00092B2C">
              <w:rPr>
                <w:rStyle w:val="Hypertextovprepojenie"/>
                <w:noProof/>
              </w:rPr>
              <w:t>Výkonnostné testy</w:t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_Toc121876919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6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48A09FFA" w14:textId="4CBA55F5" w:rsidR="0022670B" w:rsidRDefault="00000000" w:rsidP="00E86E1E">
          <w:pPr>
            <w:pStyle w:val="Obsah1"/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21876920" w:history="1">
            <w:r w:rsidR="0022670B" w:rsidRPr="00092B2C">
              <w:rPr>
                <w:rStyle w:val="Hypertextovprepojenie"/>
                <w:noProof/>
              </w:rPr>
              <w:t>Zoznam použitej literatúry</w:t>
            </w:r>
            <w:r w:rsidR="0022670B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2670B">
              <w:rPr>
                <w:noProof/>
                <w:webHidden/>
              </w:rPr>
              <w:tab/>
            </w:r>
            <w:r w:rsidR="0022670B">
              <w:rPr>
                <w:noProof/>
                <w:webHidden/>
              </w:rPr>
              <w:fldChar w:fldCharType="begin"/>
            </w:r>
            <w:r w:rsidR="0022670B">
              <w:rPr>
                <w:noProof/>
                <w:webHidden/>
              </w:rPr>
              <w:instrText xml:space="preserve"> PAGEREF _Toc121876920 \h </w:instrText>
            </w:r>
            <w:r w:rsidR="0022670B">
              <w:rPr>
                <w:noProof/>
                <w:webHidden/>
              </w:rPr>
            </w:r>
            <w:r w:rsidR="0022670B">
              <w:rPr>
                <w:noProof/>
                <w:webHidden/>
              </w:rPr>
              <w:fldChar w:fldCharType="separate"/>
            </w:r>
            <w:r w:rsidR="0022670B">
              <w:rPr>
                <w:noProof/>
                <w:webHidden/>
              </w:rPr>
              <w:t>7</w:t>
            </w:r>
            <w:r w:rsidR="0022670B">
              <w:rPr>
                <w:noProof/>
                <w:webHidden/>
              </w:rPr>
              <w:fldChar w:fldCharType="end"/>
            </w:r>
          </w:hyperlink>
        </w:p>
        <w:p w14:paraId="09B9D896" w14:textId="4B928C6E" w:rsidR="005B0F12" w:rsidRDefault="005B0F12">
          <w:r>
            <w:rPr>
              <w:b/>
              <w:bCs/>
              <w:noProof/>
            </w:rPr>
            <w:fldChar w:fldCharType="end"/>
          </w:r>
        </w:p>
      </w:sdtContent>
    </w:sdt>
    <w:p w14:paraId="0813B2AB" w14:textId="70791DE1" w:rsidR="00721FB3" w:rsidRPr="00721FB3" w:rsidRDefault="00721FB3" w:rsidP="00852872">
      <w:pPr>
        <w:rPr>
          <w:b/>
          <w:bCs/>
        </w:rPr>
      </w:pPr>
      <w:r>
        <w:rPr>
          <w:b/>
          <w:bCs/>
        </w:rPr>
        <w:br w:type="page"/>
      </w:r>
    </w:p>
    <w:bookmarkStart w:id="0" w:name="_Toc121869355"/>
    <w:bookmarkStart w:id="1" w:name="_Toc121870846"/>
    <w:bookmarkStart w:id="2" w:name="_Toc121876911"/>
    <w:p w14:paraId="0D1CC9C4" w14:textId="16495E58" w:rsidR="00A153EC" w:rsidRPr="00C70C57" w:rsidRDefault="00000000" w:rsidP="00E0262C">
      <w:pPr>
        <w:pStyle w:val="Zoznambezcisel"/>
      </w:pPr>
      <w:sdt>
        <w:sdtPr>
          <w:id w:val="1309202895"/>
          <w:placeholder>
            <w:docPart w:val="E6569E52D2D840C19F39825989A857EC"/>
          </w:placeholder>
        </w:sdtPr>
        <w:sdtContent>
          <w:r w:rsidR="00713E60" w:rsidRPr="00224C20">
            <w:t>Zoznam skratiek a značiek</w:t>
          </w:r>
        </w:sdtContent>
      </w:sdt>
      <w:bookmarkEnd w:id="0"/>
      <w:bookmarkEnd w:id="1"/>
      <w:bookmarkEnd w:id="2"/>
    </w:p>
    <w:p w14:paraId="44891ABD" w14:textId="77777777" w:rsidR="0022670B" w:rsidRDefault="0022670B" w:rsidP="00E0262C">
      <w:pPr>
        <w:pStyle w:val="Nadpisneslovan"/>
        <w:sectPr w:rsidR="0022670B" w:rsidSect="002C73E8">
          <w:footerReference w:type="default" r:id="rId10"/>
          <w:pgSz w:w="11906" w:h="16838" w:code="9"/>
          <w:pgMar w:top="1701" w:right="1418" w:bottom="1701" w:left="1701" w:header="709" w:footer="709" w:gutter="0"/>
          <w:pgNumType w:start="1"/>
          <w:cols w:space="708"/>
          <w:titlePg/>
          <w:docGrid w:linePitch="360"/>
        </w:sectPr>
      </w:pPr>
      <w:bookmarkStart w:id="3" w:name="_Toc121869356"/>
      <w:bookmarkStart w:id="4" w:name="_Toc121870847"/>
    </w:p>
    <w:bookmarkStart w:id="5" w:name="_Toc121876912"/>
    <w:p w14:paraId="37A6DC58" w14:textId="5F040408" w:rsidR="00F82A75" w:rsidRDefault="00000000" w:rsidP="00E0262C">
      <w:pPr>
        <w:pStyle w:val="Nadpisneslovan"/>
      </w:pPr>
      <w:sdt>
        <w:sdtPr>
          <w:id w:val="523750043"/>
          <w:placeholder>
            <w:docPart w:val="3140ECA900D84C29B014AEE29ED5968B"/>
          </w:placeholder>
          <w:temporary/>
          <w:showingPlcHdr/>
        </w:sdtPr>
        <w:sdtContent>
          <w:r w:rsidR="00C87A2B"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sdtContent>
      </w:sdt>
      <w:bookmarkEnd w:id="3"/>
      <w:bookmarkEnd w:id="4"/>
      <w:bookmarkEnd w:id="5"/>
    </w:p>
    <w:p w14:paraId="784C087C" w14:textId="77777777" w:rsidR="00E85DA1" w:rsidRDefault="00E85DA1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2F8F95" w14:textId="41C24C24" w:rsidR="00E85DA1" w:rsidRDefault="002512B3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Dokument </w:t>
      </w:r>
      <w:r w:rsidR="00AF6538">
        <w:rPr>
          <w:rFonts w:ascii="Times New Roman" w:hAnsi="Times New Roman" w:cs="Times New Roman"/>
          <w:bCs/>
          <w:sz w:val="28"/>
          <w:szCs w:val="28"/>
        </w:rPr>
        <w:t>súži ako návod pre realizáciu</w:t>
      </w:r>
      <w:r>
        <w:rPr>
          <w:rFonts w:ascii="Times New Roman" w:hAnsi="Times New Roman" w:cs="Times New Roman"/>
          <w:bCs/>
          <w:sz w:val="28"/>
          <w:szCs w:val="28"/>
        </w:rPr>
        <w:t xml:space="preserve"> praktických ukážok </w:t>
      </w:r>
      <w:r w:rsidR="00F44043">
        <w:rPr>
          <w:rFonts w:ascii="Times New Roman" w:hAnsi="Times New Roman" w:cs="Times New Roman"/>
          <w:bCs/>
          <w:sz w:val="28"/>
          <w:szCs w:val="28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 prezentáci</w:t>
      </w:r>
      <w:r w:rsidR="00F44043">
        <w:rPr>
          <w:rFonts w:ascii="Times New Roman" w:hAnsi="Times New Roman" w:cs="Times New Roman"/>
          <w:bCs/>
          <w:sz w:val="28"/>
          <w:szCs w:val="28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 xml:space="preserve"> na tému Automatizované testovanie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(unit, integra</w:t>
      </w:r>
      <w:r>
        <w:rPr>
          <w:rFonts w:ascii="Times New Roman" w:hAnsi="Times New Roman" w:cs="Times New Roman"/>
          <w:bCs/>
          <w:sz w:val="28"/>
          <w:szCs w:val="28"/>
        </w:rPr>
        <w:t>čné, end-to-end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 a výkonnostné testy</w:t>
      </w:r>
      <w:r w:rsidR="00AF65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ktorá bola odprezentovaná autormi </w:t>
      </w:r>
      <w:r w:rsidR="00F44043">
        <w:rPr>
          <w:rFonts w:ascii="Times New Roman" w:hAnsi="Times New Roman" w:cs="Times New Roman"/>
          <w:bCs/>
          <w:sz w:val="28"/>
          <w:szCs w:val="28"/>
        </w:rPr>
        <w:t xml:space="preserve">v rámci semestrálneho zadania </w:t>
      </w:r>
      <w:r w:rsidR="00AF6538">
        <w:rPr>
          <w:rFonts w:ascii="Times New Roman" w:hAnsi="Times New Roman" w:cs="Times New Roman"/>
          <w:bCs/>
          <w:sz w:val="28"/>
          <w:szCs w:val="28"/>
        </w:rPr>
        <w:t xml:space="preserve">na predmete Architektúra softvérových systémov. </w:t>
      </w:r>
    </w:p>
    <w:p w14:paraId="728BE9FC" w14:textId="0C1C9CD5" w:rsidR="00B6174D" w:rsidRPr="00AF6538" w:rsidRDefault="00F44043" w:rsidP="00E85DA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Kapitola Technická špecifikácia obsahuje informácie o kóde demonštračného softvéru a zoznam použitých testovacích nástrojov.</w:t>
      </w:r>
      <w:r w:rsidR="00E85D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 ďalších častiach je dokumentácia delená do kapitol podľa typu vykonaných testov.</w:t>
      </w:r>
    </w:p>
    <w:p w14:paraId="406969EB" w14:textId="77777777" w:rsidR="00B6174D" w:rsidRDefault="00B6174D" w:rsidP="00B6174D">
      <w:pPr>
        <w:ind w:firstLine="708"/>
        <w:rPr>
          <w:rFonts w:ascii="Times New Roman" w:hAnsi="Times New Roman" w:cs="Times New Roman"/>
          <w:b/>
          <w:sz w:val="44"/>
          <w:szCs w:val="32"/>
        </w:rPr>
      </w:pPr>
    </w:p>
    <w:p w14:paraId="13AE2AA4" w14:textId="237F1076" w:rsidR="00052F1A" w:rsidRDefault="00052F1A">
      <w:r>
        <w:br w:type="page"/>
      </w:r>
    </w:p>
    <w:p w14:paraId="5CA7533C" w14:textId="0336625B" w:rsidR="00B6174D" w:rsidRDefault="00052F1A" w:rsidP="00E0262C">
      <w:pPr>
        <w:pStyle w:val="Nadpis1rovne"/>
      </w:pPr>
      <w:bookmarkStart w:id="6" w:name="_Toc121876913"/>
      <w:r>
        <w:lastRenderedPageBreak/>
        <w:t>Technická špecifikácia</w:t>
      </w:r>
      <w:bookmarkEnd w:id="6"/>
    </w:p>
    <w:p w14:paraId="5867EBAA" w14:textId="25C8B1DA" w:rsidR="0033270F" w:rsidRPr="0033270F" w:rsidRDefault="0033270F" w:rsidP="00E86E1E">
      <w:pPr>
        <w:pStyle w:val="Zakladny"/>
      </w:pPr>
    </w:p>
    <w:p w14:paraId="5C311AFE" w14:textId="5D9A38D8" w:rsidR="0033270F" w:rsidRPr="0033270F" w:rsidRDefault="0033270F" w:rsidP="00655516">
      <w:pPr>
        <w:pStyle w:val="Nadpis2urovne"/>
      </w:pPr>
      <w:bookmarkStart w:id="7" w:name="_Toc121876914"/>
      <w:r w:rsidRPr="0033270F">
        <w:t>Informácie o kóde softvéru</w:t>
      </w:r>
      <w:bookmarkEnd w:id="7"/>
    </w:p>
    <w:p w14:paraId="368578E3" w14:textId="1C068120" w:rsidR="00052F1A" w:rsidRPr="0033270F" w:rsidRDefault="00052F1A" w:rsidP="00E86E1E">
      <w:pPr>
        <w:pStyle w:val="Zakladny"/>
      </w:pPr>
      <w:r w:rsidRPr="0033270F">
        <w:t>Použitý programovací jazyk:</w:t>
      </w:r>
      <w:r w:rsidRPr="0033270F">
        <w:tab/>
        <w:t>Java</w:t>
      </w:r>
    </w:p>
    <w:p w14:paraId="409466AA" w14:textId="07E3679E" w:rsidR="00052F1A" w:rsidRPr="0033270F" w:rsidRDefault="00052F1A" w:rsidP="00E86E1E">
      <w:pPr>
        <w:pStyle w:val="Zakladny"/>
      </w:pPr>
      <w:r w:rsidRPr="0033270F">
        <w:t xml:space="preserve">Použité </w:t>
      </w:r>
      <w:proofErr w:type="spellStart"/>
      <w:r w:rsidRPr="0033270F">
        <w:t>frameworky</w:t>
      </w:r>
      <w:proofErr w:type="spellEnd"/>
      <w:r w:rsidRPr="0033270F">
        <w:t>:</w:t>
      </w:r>
      <w:r w:rsidR="005E0DAF">
        <w:t xml:space="preserve"> </w:t>
      </w:r>
    </w:p>
    <w:p w14:paraId="74F8344A" w14:textId="05B3F7BC" w:rsidR="00052F1A" w:rsidRPr="0033270F" w:rsidRDefault="00052F1A" w:rsidP="00E86E1E">
      <w:pPr>
        <w:pStyle w:val="Zakladny"/>
      </w:pPr>
    </w:p>
    <w:p w14:paraId="652D8748" w14:textId="77777777" w:rsidR="00052F1A" w:rsidRPr="0033270F" w:rsidRDefault="00052F1A" w:rsidP="00E86E1E">
      <w:pPr>
        <w:pStyle w:val="Zakladny"/>
      </w:pPr>
      <w:r w:rsidRPr="0033270F">
        <w:t>Kód je v čase publikácie tohto dokumentu dostupný na:</w:t>
      </w:r>
    </w:p>
    <w:p w14:paraId="6433AB7B" w14:textId="22D5330B" w:rsidR="00052F1A" w:rsidRPr="0033270F" w:rsidRDefault="00000000" w:rsidP="00E86E1E">
      <w:pPr>
        <w:pStyle w:val="Zakladny"/>
        <w:rPr>
          <w:sz w:val="24"/>
          <w:szCs w:val="24"/>
        </w:rPr>
      </w:pPr>
      <w:hyperlink r:id="rId11" w:history="1">
        <w:r w:rsidR="00052F1A" w:rsidRPr="0033270F">
          <w:rPr>
            <w:rStyle w:val="Hypertextovprepojenie"/>
            <w:sz w:val="24"/>
            <w:szCs w:val="24"/>
          </w:rPr>
          <w:t>https://github.com/j-puszter/testovanie</w:t>
        </w:r>
      </w:hyperlink>
    </w:p>
    <w:p w14:paraId="64B2807A" w14:textId="63EB349E" w:rsidR="00052F1A" w:rsidRDefault="00052F1A" w:rsidP="00E86E1E">
      <w:pPr>
        <w:pStyle w:val="Zakladny"/>
      </w:pPr>
    </w:p>
    <w:p w14:paraId="514E8B4E" w14:textId="54F88FF5" w:rsidR="00052F1A" w:rsidRPr="00052F1A" w:rsidRDefault="00052F1A" w:rsidP="00655516">
      <w:pPr>
        <w:pStyle w:val="Nadpis2urovne"/>
      </w:pPr>
      <w:bookmarkStart w:id="8" w:name="_Toc121876915"/>
      <w:r w:rsidRPr="00052F1A">
        <w:t>Testovacie nástroje použité v ukážkach</w:t>
      </w:r>
      <w:bookmarkEnd w:id="8"/>
    </w:p>
    <w:p w14:paraId="700CBD1D" w14:textId="3343627C" w:rsidR="00052F1A" w:rsidRDefault="00052F1A" w:rsidP="00E86E1E">
      <w:pPr>
        <w:pStyle w:val="Zakladny"/>
      </w:pPr>
      <w:r>
        <w:t>Unit testy:</w:t>
      </w:r>
    </w:p>
    <w:p w14:paraId="3B25FF73" w14:textId="20A08F27" w:rsidR="00052F1A" w:rsidRDefault="00052F1A" w:rsidP="00E86E1E">
      <w:pPr>
        <w:pStyle w:val="Zakladny"/>
      </w:pPr>
      <w:r>
        <w:t>Integračné testy:</w:t>
      </w:r>
    </w:p>
    <w:p w14:paraId="4AA09186" w14:textId="3FE2B3E1" w:rsidR="00052F1A" w:rsidRDefault="00052F1A" w:rsidP="00E86E1E">
      <w:pPr>
        <w:pStyle w:val="Zakladny"/>
      </w:pPr>
      <w:r>
        <w:t>End-to-end testy</w:t>
      </w:r>
    </w:p>
    <w:p w14:paraId="771B9C9F" w14:textId="0E0F186A" w:rsidR="00052F1A" w:rsidRDefault="00052F1A" w:rsidP="00E86E1E">
      <w:pPr>
        <w:pStyle w:val="Zakladny"/>
      </w:pPr>
      <w:bookmarkStart w:id="9" w:name="_Toc97398616"/>
      <w:r>
        <w:t>Výkonnostné testy:</w:t>
      </w:r>
      <w:r>
        <w:tab/>
      </w:r>
      <w:proofErr w:type="spellStart"/>
      <w:r>
        <w:t>J</w:t>
      </w:r>
      <w:r w:rsidR="0033270F">
        <w:t>m</w:t>
      </w:r>
      <w:r>
        <w:t>eter</w:t>
      </w:r>
      <w:proofErr w:type="spellEnd"/>
    </w:p>
    <w:p w14:paraId="7428607D" w14:textId="5E70DF82" w:rsidR="008C3BCE" w:rsidRDefault="008C3BCE" w:rsidP="008C3BCE">
      <w:pPr>
        <w:pStyle w:val="Nadpis2urovne"/>
      </w:pPr>
      <w:r>
        <w:t>Demo aplikácia</w:t>
      </w:r>
    </w:p>
    <w:p w14:paraId="2B3B548C" w14:textId="6656A4DB" w:rsidR="008C3BCE" w:rsidRDefault="008C3BCE" w:rsidP="008C3BCE">
      <w:pPr>
        <w:pStyle w:val="Zakladny"/>
      </w:pPr>
      <w:r>
        <w:t>Jednotlivé typy testov sme testovali na demo aplikácii. Fotky zdrojových kódov v tejto dokumentácii sú z tejto aplikácie. Na nasledujúcej fotke je vidieť štruktúra projektu a jeho rozdelenie na zdrojový kód aplikácie a testy.</w:t>
      </w:r>
    </w:p>
    <w:p w14:paraId="24FF5295" w14:textId="7C4D90F2" w:rsidR="008C3BCE" w:rsidRPr="008C3BCE" w:rsidRDefault="008C3BCE" w:rsidP="00B848E0">
      <w:pPr>
        <w:pStyle w:val="Zakladny"/>
        <w:jc w:val="center"/>
        <w:rPr>
          <w:lang w:val="en-US"/>
        </w:rPr>
      </w:pPr>
      <w:r w:rsidRPr="008C3BCE">
        <w:rPr>
          <w:noProof/>
        </w:rPr>
        <w:lastRenderedPageBreak/>
        <w:drawing>
          <wp:inline distT="0" distB="0" distL="0" distR="0" wp14:anchorId="46BE9E75" wp14:editId="3B79F664">
            <wp:extent cx="4792134" cy="6676420"/>
            <wp:effectExtent l="0" t="0" r="889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935" cy="66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075A" w14:textId="331B2A3D" w:rsidR="0033270F" w:rsidRDefault="0033270F" w:rsidP="00E86E1E">
      <w:pPr>
        <w:pStyle w:val="Zakladny"/>
      </w:pPr>
    </w:p>
    <w:p w14:paraId="3430252D" w14:textId="5E0B643D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61164BA" w14:textId="7290F076" w:rsidR="0033270F" w:rsidRDefault="0033270F" w:rsidP="00E0262C">
      <w:pPr>
        <w:pStyle w:val="Nadpis1rovne"/>
      </w:pPr>
      <w:bookmarkStart w:id="10" w:name="_Toc121876916"/>
      <w:proofErr w:type="spellStart"/>
      <w:r>
        <w:lastRenderedPageBreak/>
        <w:t>Unit</w:t>
      </w:r>
      <w:proofErr w:type="spellEnd"/>
      <w:r>
        <w:t xml:space="preserve"> testy</w:t>
      </w:r>
      <w:bookmarkEnd w:id="10"/>
    </w:p>
    <w:p w14:paraId="3D65D195" w14:textId="43082880" w:rsidR="007662FC" w:rsidRPr="007662FC" w:rsidRDefault="007662FC">
      <w:pPr>
        <w:pStyle w:val="Nadpis2urovne"/>
        <w:numPr>
          <w:ilvl w:val="1"/>
          <w:numId w:val="16"/>
        </w:numPr>
      </w:pPr>
      <w:r>
        <w:t>Teória</w:t>
      </w:r>
    </w:p>
    <w:p w14:paraId="220651A3" w14:textId="1F34EFB9" w:rsidR="00E66CDB" w:rsidRPr="00E66CDB" w:rsidRDefault="00E66CDB" w:rsidP="00E66CDB">
      <w:pPr>
        <w:rPr>
          <w:sz w:val="28"/>
          <w:szCs w:val="28"/>
        </w:rPr>
      </w:pP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je typ testovania softvéru, pri ktorom sa testujú jednotlivé jednotky alebo komponent</w:t>
      </w:r>
      <w:r>
        <w:rPr>
          <w:sz w:val="28"/>
          <w:szCs w:val="28"/>
        </w:rPr>
        <w:t>y</w:t>
      </w:r>
      <w:r w:rsidRPr="00E66CDB">
        <w:rPr>
          <w:sz w:val="28"/>
          <w:szCs w:val="28"/>
        </w:rPr>
        <w:t xml:space="preserve">. Účelom je overiť, či každá jednotka softvérového kódu funguje podľa očakávania.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sa vykonáva počas vývoja (počas fázy kódovania) aplikácie vývojármi.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testy izolujú časť kódu a overujú jeho správnosť. Jednotkami softvéru považujeme individuálne funkcie, metódy, procedúry, moduly alebo objekty. Testovanie softvéru začína ešte pred dokončením aplikácie. Týmto spôsobom sú chyby odhalené skôr, ako sa stratia v kódoch. </w:t>
      </w:r>
    </w:p>
    <w:p w14:paraId="67769BB3" w14:textId="35756E69" w:rsidR="00E66CDB" w:rsidRPr="00E66CDB" w:rsidRDefault="00E66CDB" w:rsidP="00E66CDB">
      <w:pPr>
        <w:rPr>
          <w:sz w:val="28"/>
          <w:szCs w:val="28"/>
        </w:rPr>
      </w:pP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je prvou vrstvou celého testovacieho procesu, ktorým musí softvér prejsť pred jeho spustením a vydaním. Toto predbežné testovanie často vykonáva tím vývojárov alebo softvérový inžinier, ktorý napísal kód softvéru. Vyššia úroveň povedomia o zložitosti programu zvyšuje šance na vykonanie dôkladnej práce. Inžinieri zabezpečenia kvality sú tiež vyškolení na vykonávanie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testov. </w:t>
      </w:r>
      <w:r>
        <w:rPr>
          <w:sz w:val="28"/>
          <w:szCs w:val="28"/>
        </w:rPr>
        <w:t>Tieto t</w:t>
      </w:r>
      <w:r w:rsidRPr="00E66CDB">
        <w:rPr>
          <w:sz w:val="28"/>
          <w:szCs w:val="28"/>
        </w:rPr>
        <w:t>esty je možné vykonávať manuálne, avšak zvyčajne sú automatizované. To zaisťuje že časti softvéru spĺňajú očakávania.</w:t>
      </w:r>
    </w:p>
    <w:p w14:paraId="4C4018CA" w14:textId="62918E56" w:rsidR="00E66CDB" w:rsidRPr="00E66CDB" w:rsidRDefault="00E66CDB" w:rsidP="00E66CDB">
      <w:pPr>
        <w:rPr>
          <w:sz w:val="28"/>
          <w:szCs w:val="28"/>
        </w:rPr>
      </w:pP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testy tvoria základ, na ktorom sú postavené všetky ostatné testy. </w:t>
      </w:r>
      <w:r>
        <w:rPr>
          <w:sz w:val="28"/>
          <w:szCs w:val="28"/>
        </w:rPr>
        <w:t>Ich presnosť a dôkladnosť</w:t>
      </w:r>
      <w:r w:rsidRPr="00E66CDB">
        <w:rPr>
          <w:sz w:val="28"/>
          <w:szCs w:val="28"/>
        </w:rPr>
        <w:t xml:space="preserve"> je významným faktorom softvérového vývoja. Ovplyvňujú, ako dobre sa dajú vykonať ostatné testy a tiež výkon softvéru ako celku.</w:t>
      </w:r>
    </w:p>
    <w:p w14:paraId="5203D366" w14:textId="77777777" w:rsidR="00E66CDB" w:rsidRPr="00E66CDB" w:rsidRDefault="00E66CDB" w:rsidP="00E66CDB">
      <w:pPr>
        <w:rPr>
          <w:sz w:val="28"/>
          <w:szCs w:val="28"/>
        </w:rPr>
      </w:pP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je súčasťou Test </w:t>
      </w:r>
      <w:proofErr w:type="spellStart"/>
      <w:r w:rsidRPr="00E66CDB">
        <w:rPr>
          <w:sz w:val="28"/>
          <w:szCs w:val="28"/>
        </w:rPr>
        <w:t>Driven</w:t>
      </w:r>
      <w:proofErr w:type="spellEnd"/>
      <w:r w:rsidRPr="00E66CDB">
        <w:rPr>
          <w:sz w:val="28"/>
          <w:szCs w:val="28"/>
        </w:rPr>
        <w:t xml:space="preserve"> </w:t>
      </w:r>
      <w:proofErr w:type="spellStart"/>
      <w:r w:rsidRPr="00E66CDB">
        <w:rPr>
          <w:sz w:val="28"/>
          <w:szCs w:val="28"/>
        </w:rPr>
        <w:t>Development</w:t>
      </w:r>
      <w:proofErr w:type="spellEnd"/>
      <w:r w:rsidRPr="00E66CDB">
        <w:rPr>
          <w:sz w:val="28"/>
          <w:szCs w:val="28"/>
        </w:rPr>
        <w:t xml:space="preserve"> (TDD), metodiky, ktorá využíva opakované testovanie na vytváranie kvalitných produktov. Každá jednotka musí byť nezávislá od akéhokoľvek externého faktora alebo kódu, aby testeri mohli jasne interpretovať výsledky.</w:t>
      </w:r>
    </w:p>
    <w:p w14:paraId="77D1DDF9" w14:textId="050E6FEF" w:rsidR="00E66CDB" w:rsidRDefault="00E66CDB" w:rsidP="00E66CDB">
      <w:pPr>
        <w:rPr>
          <w:sz w:val="28"/>
          <w:szCs w:val="28"/>
        </w:rPr>
      </w:pPr>
      <w:r w:rsidRPr="00E66CDB">
        <w:rPr>
          <w:sz w:val="28"/>
          <w:szCs w:val="28"/>
        </w:rPr>
        <w:t xml:space="preserve">Vývojári softvéru sa niekedy snažia ušetriť čas pri minimálnom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testovaní. Toto vedie k opačnému efektu. Nevhodné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má za následky vysoké náklady na opravu defektov v neskorších fázach vývoja. Ak sa </w:t>
      </w:r>
      <w:proofErr w:type="spellStart"/>
      <w:r w:rsidRPr="00E66CDB">
        <w:rPr>
          <w:sz w:val="28"/>
          <w:szCs w:val="28"/>
        </w:rPr>
        <w:t>unit</w:t>
      </w:r>
      <w:proofErr w:type="spellEnd"/>
      <w:r w:rsidRPr="00E66CDB">
        <w:rPr>
          <w:sz w:val="28"/>
          <w:szCs w:val="28"/>
        </w:rPr>
        <w:t xml:space="preserve"> testovanie vykoná na začiatku vývoja, potom to v konečnom dôsledku šetrí čas a peniaze.</w:t>
      </w:r>
    </w:p>
    <w:p w14:paraId="15E8CC83" w14:textId="5DC65BF6" w:rsidR="00E66CDB" w:rsidRDefault="00E66CDB" w:rsidP="007662FC">
      <w:pPr>
        <w:pStyle w:val="Nadpis3urovne"/>
      </w:pPr>
      <w:r>
        <w:lastRenderedPageBreak/>
        <w:t xml:space="preserve">Ciele </w:t>
      </w:r>
      <w:proofErr w:type="spellStart"/>
      <w:r>
        <w:t>unit</w:t>
      </w:r>
      <w:proofErr w:type="spellEnd"/>
      <w:r>
        <w:t xml:space="preserve"> testovania</w:t>
      </w:r>
    </w:p>
    <w:p w14:paraId="29677EF0" w14:textId="55C22BEC" w:rsidR="00E66CDB" w:rsidRPr="00E66CDB" w:rsidRDefault="00E66CDB">
      <w:pPr>
        <w:pStyle w:val="Odsekzoznamu"/>
        <w:numPr>
          <w:ilvl w:val="0"/>
          <w:numId w:val="10"/>
        </w:numPr>
        <w:suppressAutoHyphens/>
        <w:autoSpaceDN w:val="0"/>
        <w:spacing w:line="256" w:lineRule="auto"/>
        <w:rPr>
          <w:sz w:val="28"/>
          <w:szCs w:val="28"/>
        </w:rPr>
      </w:pPr>
      <w:r w:rsidRPr="00E66CDB">
        <w:rPr>
          <w:sz w:val="28"/>
          <w:szCs w:val="28"/>
        </w:rPr>
        <w:t>Overenie presnosti častí kódu</w:t>
      </w:r>
    </w:p>
    <w:p w14:paraId="027D7A68" w14:textId="77777777" w:rsidR="00E66CDB" w:rsidRPr="00E66CDB" w:rsidRDefault="00E66CDB">
      <w:pPr>
        <w:pStyle w:val="Odsekzoznamu"/>
        <w:numPr>
          <w:ilvl w:val="0"/>
          <w:numId w:val="10"/>
        </w:numPr>
        <w:suppressAutoHyphens/>
        <w:autoSpaceDN w:val="0"/>
        <w:spacing w:line="256" w:lineRule="auto"/>
        <w:rPr>
          <w:sz w:val="28"/>
          <w:szCs w:val="28"/>
        </w:rPr>
      </w:pPr>
      <w:r w:rsidRPr="00E66CDB">
        <w:rPr>
          <w:sz w:val="28"/>
          <w:szCs w:val="28"/>
        </w:rPr>
        <w:t>Dosiahnutie samostatných a nezávislých častí kódu</w:t>
      </w:r>
    </w:p>
    <w:p w14:paraId="22CDAA9F" w14:textId="77777777" w:rsidR="00E66CDB" w:rsidRPr="00E66CDB" w:rsidRDefault="00E66CDB">
      <w:pPr>
        <w:pStyle w:val="Odsekzoznamu"/>
        <w:numPr>
          <w:ilvl w:val="0"/>
          <w:numId w:val="10"/>
        </w:numPr>
        <w:suppressAutoHyphens/>
        <w:autoSpaceDN w:val="0"/>
        <w:spacing w:line="256" w:lineRule="auto"/>
        <w:rPr>
          <w:sz w:val="28"/>
          <w:szCs w:val="28"/>
        </w:rPr>
      </w:pPr>
      <w:r w:rsidRPr="00E66CDB">
        <w:rPr>
          <w:sz w:val="28"/>
          <w:szCs w:val="28"/>
        </w:rPr>
        <w:t>Identifikovanie chýb na začiatku vývoja softvéru</w:t>
      </w:r>
    </w:p>
    <w:p w14:paraId="47174A24" w14:textId="77777777" w:rsidR="00E66CDB" w:rsidRPr="00E66CDB" w:rsidRDefault="00E66CDB">
      <w:pPr>
        <w:pStyle w:val="Odsekzoznamu"/>
        <w:numPr>
          <w:ilvl w:val="0"/>
          <w:numId w:val="10"/>
        </w:numPr>
        <w:suppressAutoHyphens/>
        <w:autoSpaceDN w:val="0"/>
        <w:spacing w:line="256" w:lineRule="auto"/>
        <w:rPr>
          <w:sz w:val="28"/>
          <w:szCs w:val="28"/>
        </w:rPr>
      </w:pPr>
      <w:r w:rsidRPr="00E66CDB">
        <w:rPr>
          <w:sz w:val="28"/>
          <w:szCs w:val="28"/>
        </w:rPr>
        <w:t>Zvýšenie porozumenia kódu programátorom</w:t>
      </w:r>
    </w:p>
    <w:p w14:paraId="63841048" w14:textId="042CE031" w:rsidR="00E66CDB" w:rsidRPr="00E66CDB" w:rsidRDefault="00E66CDB">
      <w:pPr>
        <w:pStyle w:val="Odsekzoznamu"/>
        <w:numPr>
          <w:ilvl w:val="0"/>
          <w:numId w:val="10"/>
        </w:numPr>
        <w:suppressAutoHyphens/>
        <w:autoSpaceDN w:val="0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J</w:t>
      </w:r>
      <w:r w:rsidRPr="00E66CDB">
        <w:rPr>
          <w:sz w:val="28"/>
          <w:szCs w:val="28"/>
        </w:rPr>
        <w:t>ednoduchšie vykonáva</w:t>
      </w:r>
      <w:r>
        <w:rPr>
          <w:sz w:val="28"/>
          <w:szCs w:val="28"/>
        </w:rPr>
        <w:t>nie</w:t>
      </w:r>
      <w:r w:rsidRPr="00E66CDB">
        <w:rPr>
          <w:sz w:val="28"/>
          <w:szCs w:val="28"/>
        </w:rPr>
        <w:t xml:space="preserve"> zm</w:t>
      </w:r>
      <w:r>
        <w:rPr>
          <w:sz w:val="28"/>
          <w:szCs w:val="28"/>
        </w:rPr>
        <w:t>ien v kóde</w:t>
      </w:r>
    </w:p>
    <w:p w14:paraId="5C7185C0" w14:textId="276A64F0" w:rsidR="00E66CDB" w:rsidRPr="00E66CDB" w:rsidRDefault="00E66CDB">
      <w:pPr>
        <w:pStyle w:val="Odsekzoznamu"/>
        <w:numPr>
          <w:ilvl w:val="0"/>
          <w:numId w:val="10"/>
        </w:numPr>
        <w:suppressAutoHyphens/>
        <w:autoSpaceDN w:val="0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Opakované používanie kódu</w:t>
      </w:r>
    </w:p>
    <w:p w14:paraId="1DC2C1F0" w14:textId="7EE27462" w:rsidR="00E66CDB" w:rsidRPr="00E66CDB" w:rsidRDefault="00E26E89" w:rsidP="007662FC">
      <w:pPr>
        <w:pStyle w:val="Nadpis3urovne"/>
      </w:pPr>
      <w:r>
        <w:t xml:space="preserve">Výhody </w:t>
      </w:r>
      <w:proofErr w:type="spellStart"/>
      <w:r>
        <w:t>unit</w:t>
      </w:r>
      <w:proofErr w:type="spellEnd"/>
      <w:r>
        <w:t xml:space="preserve"> testovania</w:t>
      </w:r>
    </w:p>
    <w:p w14:paraId="07A838E9" w14:textId="5DDF6DD2" w:rsidR="00E26E89" w:rsidRPr="00E26E89" w:rsidRDefault="00E26E89">
      <w:pPr>
        <w:pStyle w:val="Odsekzoznamu"/>
        <w:numPr>
          <w:ilvl w:val="0"/>
          <w:numId w:val="11"/>
        </w:numPr>
        <w:suppressAutoHyphens/>
        <w:autoSpaceDN w:val="0"/>
        <w:spacing w:line="256" w:lineRule="auto"/>
        <w:rPr>
          <w:sz w:val="28"/>
          <w:szCs w:val="28"/>
        </w:rPr>
      </w:pPr>
      <w:r w:rsidRPr="00E26E89">
        <w:rPr>
          <w:sz w:val="28"/>
          <w:szCs w:val="28"/>
        </w:rPr>
        <w:t xml:space="preserve">Vývojári, ktorí chcú zistiť, aké funkcie poskytuje jednotka a ako ju používať, sa môžu pozrieť na </w:t>
      </w: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testy, aby získali</w:t>
      </w:r>
      <w:r w:rsidR="00965B8E">
        <w:rPr>
          <w:sz w:val="28"/>
          <w:szCs w:val="28"/>
        </w:rPr>
        <w:t xml:space="preserve"> jej</w:t>
      </w:r>
      <w:r w:rsidRPr="00E26E89">
        <w:rPr>
          <w:sz w:val="28"/>
          <w:szCs w:val="28"/>
        </w:rPr>
        <w:t xml:space="preserve"> základné pochopeni</w:t>
      </w:r>
      <w:r w:rsidR="00965B8E">
        <w:rPr>
          <w:sz w:val="28"/>
          <w:szCs w:val="28"/>
        </w:rPr>
        <w:t>e</w:t>
      </w:r>
    </w:p>
    <w:p w14:paraId="5B9BF811" w14:textId="77777777" w:rsidR="00E26E89" w:rsidRPr="00E26E89" w:rsidRDefault="00E26E89">
      <w:pPr>
        <w:pStyle w:val="Odsekzoznamu"/>
        <w:numPr>
          <w:ilvl w:val="0"/>
          <w:numId w:val="11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testy umožňujú programátorovi neskôr </w:t>
      </w:r>
      <w:proofErr w:type="spellStart"/>
      <w:r w:rsidRPr="00E26E89">
        <w:rPr>
          <w:sz w:val="28"/>
          <w:szCs w:val="28"/>
        </w:rPr>
        <w:t>zrefaktorovať</w:t>
      </w:r>
      <w:proofErr w:type="spellEnd"/>
      <w:r w:rsidRPr="00E26E89">
        <w:rPr>
          <w:sz w:val="28"/>
          <w:szCs w:val="28"/>
        </w:rPr>
        <w:t xml:space="preserve"> kód a uistiť sa, že modul stále funguje správne (regresné testovanie). Postup spočíva v napísaní testovacích prípadov pre všetky funkcie a metódy, aby bolo možné kedykoľvek, keď zmena spôsobí poruchu túto poruchu rýchlo identifikovať a opraviť.</w:t>
      </w:r>
    </w:p>
    <w:p w14:paraId="09889193" w14:textId="04CEFD5E" w:rsidR="00E26E89" w:rsidRDefault="00E26E89">
      <w:pPr>
        <w:pStyle w:val="Odsekzoznamu"/>
        <w:numPr>
          <w:ilvl w:val="0"/>
          <w:numId w:val="11"/>
        </w:numPr>
        <w:suppressAutoHyphens/>
        <w:autoSpaceDN w:val="0"/>
        <w:spacing w:line="256" w:lineRule="auto"/>
        <w:rPr>
          <w:sz w:val="28"/>
          <w:szCs w:val="28"/>
        </w:rPr>
      </w:pPr>
      <w:r w:rsidRPr="00E26E89">
        <w:rPr>
          <w:sz w:val="28"/>
          <w:szCs w:val="28"/>
        </w:rPr>
        <w:t xml:space="preserve">Vzhľadom na modulárny charakter </w:t>
      </w: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testov, môžeme testovať časti projektu bez toho, aby sme čakali na dokončenie ostatných</w:t>
      </w:r>
      <w:r w:rsidR="007662FC">
        <w:rPr>
          <w:sz w:val="28"/>
          <w:szCs w:val="28"/>
        </w:rPr>
        <w:t xml:space="preserve"> častí</w:t>
      </w:r>
      <w:r w:rsidRPr="00E26E89">
        <w:rPr>
          <w:sz w:val="28"/>
          <w:szCs w:val="28"/>
        </w:rPr>
        <w:t>.</w:t>
      </w:r>
    </w:p>
    <w:p w14:paraId="75E63E59" w14:textId="3BC1B3A6" w:rsidR="00E26E89" w:rsidRPr="00E26E89" w:rsidRDefault="00E26E89" w:rsidP="007662FC">
      <w:pPr>
        <w:pStyle w:val="Nadpis3urovne"/>
      </w:pPr>
      <w:r>
        <w:t xml:space="preserve">Nevýhody </w:t>
      </w:r>
      <w:proofErr w:type="spellStart"/>
      <w:r>
        <w:t>unit</w:t>
      </w:r>
      <w:proofErr w:type="spellEnd"/>
      <w:r>
        <w:t xml:space="preserve"> testovania</w:t>
      </w:r>
    </w:p>
    <w:p w14:paraId="07C08A81" w14:textId="461E2F56" w:rsidR="00E26E89" w:rsidRPr="00E26E89" w:rsidRDefault="00E26E89">
      <w:pPr>
        <w:pStyle w:val="Odsekzoznamu"/>
        <w:numPr>
          <w:ilvl w:val="0"/>
          <w:numId w:val="12"/>
        </w:numPr>
        <w:suppressAutoHyphens/>
        <w:autoSpaceDN w:val="0"/>
        <w:spacing w:line="256" w:lineRule="auto"/>
        <w:rPr>
          <w:sz w:val="28"/>
          <w:szCs w:val="28"/>
        </w:rPr>
      </w:pPr>
      <w:r w:rsidRPr="00E26E89">
        <w:rPr>
          <w:sz w:val="28"/>
          <w:szCs w:val="28"/>
        </w:rPr>
        <w:t xml:space="preserve">Nedá sa očakávať, že </w:t>
      </w: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testovanie zachytí každú chybu v programe. Nie je možné vyhodnotiť všetky cesty vykonávania programu ani v tých najtriviálnejších programoch</w:t>
      </w:r>
    </w:p>
    <w:p w14:paraId="008E2519" w14:textId="3B56183C" w:rsidR="00E26E89" w:rsidRDefault="00E26E89">
      <w:pPr>
        <w:pStyle w:val="Odsekzoznamu"/>
        <w:numPr>
          <w:ilvl w:val="0"/>
          <w:numId w:val="12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E26E89">
        <w:rPr>
          <w:sz w:val="28"/>
          <w:szCs w:val="28"/>
        </w:rPr>
        <w:t>Unit</w:t>
      </w:r>
      <w:proofErr w:type="spellEnd"/>
      <w:r w:rsidRPr="00E26E89">
        <w:rPr>
          <w:sz w:val="28"/>
          <w:szCs w:val="28"/>
        </w:rPr>
        <w:t xml:space="preserve"> testovanie sa zo svojej podstaty zameriava na jednotk</w:t>
      </w:r>
      <w:r w:rsidR="00BE4D52">
        <w:rPr>
          <w:sz w:val="28"/>
          <w:szCs w:val="28"/>
        </w:rPr>
        <w:t>y</w:t>
      </w:r>
      <w:r w:rsidRPr="00E26E89">
        <w:rPr>
          <w:sz w:val="28"/>
          <w:szCs w:val="28"/>
        </w:rPr>
        <w:t xml:space="preserve"> kódu. Preto nedokáže zachytiť chyby integrácie alebo rozsiahle systémové chyby.</w:t>
      </w:r>
    </w:p>
    <w:p w14:paraId="70EC975A" w14:textId="781A777C" w:rsidR="007662FC" w:rsidRDefault="007662FC" w:rsidP="007662FC">
      <w:pPr>
        <w:pStyle w:val="Nadpis3urovne"/>
      </w:pPr>
      <w:r>
        <w:t>Testom riadený vývoj</w:t>
      </w:r>
    </w:p>
    <w:p w14:paraId="3A6CFAC4" w14:textId="599D1595" w:rsidR="007662FC" w:rsidRPr="007662FC" w:rsidRDefault="007662FC" w:rsidP="007662FC">
      <w:pPr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testovanie v TDD (test </w:t>
      </w:r>
      <w:proofErr w:type="spellStart"/>
      <w:r w:rsidRPr="007662FC">
        <w:rPr>
          <w:sz w:val="28"/>
          <w:szCs w:val="28"/>
        </w:rPr>
        <w:t>driven</w:t>
      </w:r>
      <w:proofErr w:type="spellEnd"/>
      <w:r w:rsidRPr="007662FC">
        <w:rPr>
          <w:sz w:val="28"/>
          <w:szCs w:val="28"/>
        </w:rPr>
        <w:t xml:space="preserve"> </w:t>
      </w:r>
      <w:proofErr w:type="spellStart"/>
      <w:r w:rsidRPr="007662FC">
        <w:rPr>
          <w:sz w:val="28"/>
          <w:szCs w:val="28"/>
        </w:rPr>
        <w:t>development</w:t>
      </w:r>
      <w:proofErr w:type="spellEnd"/>
      <w:r w:rsidRPr="007662FC">
        <w:rPr>
          <w:sz w:val="28"/>
          <w:szCs w:val="28"/>
        </w:rPr>
        <w:t xml:space="preserve">) zahŕňa rozsiahle používanie testovacích </w:t>
      </w:r>
      <w:proofErr w:type="spellStart"/>
      <w:r w:rsidRPr="007662FC">
        <w:rPr>
          <w:sz w:val="28"/>
          <w:szCs w:val="28"/>
        </w:rPr>
        <w:t>frameworkov</w:t>
      </w:r>
      <w:proofErr w:type="spellEnd"/>
      <w:r w:rsidRPr="007662FC">
        <w:rPr>
          <w:sz w:val="28"/>
          <w:szCs w:val="28"/>
        </w:rPr>
        <w:t xml:space="preserve">.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</w:t>
      </w: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testy sa používa pre vytvorenie automatizovaných </w:t>
      </w: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testov. </w:t>
      </w:r>
      <w:r>
        <w:rPr>
          <w:sz w:val="28"/>
          <w:szCs w:val="28"/>
        </w:rPr>
        <w:t xml:space="preserve">Tieto </w:t>
      </w:r>
      <w:proofErr w:type="spellStart"/>
      <w:r>
        <w:rPr>
          <w:sz w:val="28"/>
          <w:szCs w:val="28"/>
        </w:rPr>
        <w:t>f</w:t>
      </w:r>
      <w:r w:rsidRPr="007662FC">
        <w:rPr>
          <w:sz w:val="28"/>
          <w:szCs w:val="28"/>
        </w:rPr>
        <w:t>rameworky</w:t>
      </w:r>
      <w:proofErr w:type="spellEnd"/>
      <w:r>
        <w:rPr>
          <w:sz w:val="28"/>
          <w:szCs w:val="28"/>
        </w:rPr>
        <w:t xml:space="preserve"> </w:t>
      </w:r>
      <w:r w:rsidRPr="007662FC">
        <w:rPr>
          <w:sz w:val="28"/>
          <w:szCs w:val="28"/>
        </w:rPr>
        <w:t>nie sú jedinečné pre TDD, ale sú preň nevyhnutné.</w:t>
      </w:r>
    </w:p>
    <w:p w14:paraId="01DD0E31" w14:textId="77777777" w:rsidR="007662FC" w:rsidRPr="007662FC" w:rsidRDefault="007662FC" w:rsidP="007662FC">
      <w:pPr>
        <w:rPr>
          <w:sz w:val="28"/>
          <w:szCs w:val="28"/>
        </w:rPr>
      </w:pPr>
      <w:r w:rsidRPr="007662FC">
        <w:rPr>
          <w:sz w:val="28"/>
          <w:szCs w:val="28"/>
        </w:rPr>
        <w:t xml:space="preserve">Testom riadený vývoj </w:t>
      </w:r>
      <w:proofErr w:type="spellStart"/>
      <w:r w:rsidRPr="007662FC">
        <w:rPr>
          <w:sz w:val="28"/>
          <w:szCs w:val="28"/>
        </w:rPr>
        <w:t>obnáša</w:t>
      </w:r>
      <w:proofErr w:type="spellEnd"/>
      <w:r w:rsidRPr="007662FC">
        <w:rPr>
          <w:sz w:val="28"/>
          <w:szCs w:val="28"/>
        </w:rPr>
        <w:t>:</w:t>
      </w:r>
    </w:p>
    <w:p w14:paraId="1876313D" w14:textId="77777777" w:rsidR="007662FC" w:rsidRPr="007662FC" w:rsidRDefault="007662FC">
      <w:pPr>
        <w:pStyle w:val="Odsekzoznamu"/>
        <w:numPr>
          <w:ilvl w:val="0"/>
          <w:numId w:val="13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lastRenderedPageBreak/>
        <w:t>Testy sú napísané pred kódom</w:t>
      </w:r>
    </w:p>
    <w:p w14:paraId="094BB6ED" w14:textId="77777777" w:rsidR="007662FC" w:rsidRPr="007662FC" w:rsidRDefault="007662FC">
      <w:pPr>
        <w:pStyle w:val="Odsekzoznamu"/>
        <w:numPr>
          <w:ilvl w:val="0"/>
          <w:numId w:val="13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 xml:space="preserve">Testy sa ťažko spoliehajú na </w:t>
      </w:r>
      <w:proofErr w:type="spellStart"/>
      <w:r w:rsidRPr="007662FC">
        <w:rPr>
          <w:sz w:val="28"/>
          <w:szCs w:val="28"/>
        </w:rPr>
        <w:t>frameworky</w:t>
      </w:r>
      <w:proofErr w:type="spellEnd"/>
    </w:p>
    <w:p w14:paraId="38B54A56" w14:textId="0497C04B" w:rsidR="007662FC" w:rsidRPr="007662FC" w:rsidRDefault="007662FC">
      <w:pPr>
        <w:pStyle w:val="Odsekzoznamu"/>
        <w:numPr>
          <w:ilvl w:val="0"/>
          <w:numId w:val="13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Všetky triedy softvér</w:t>
      </w:r>
      <w:r>
        <w:rPr>
          <w:sz w:val="28"/>
          <w:szCs w:val="28"/>
        </w:rPr>
        <w:t>u</w:t>
      </w:r>
      <w:r w:rsidRPr="007662FC">
        <w:rPr>
          <w:sz w:val="28"/>
          <w:szCs w:val="28"/>
        </w:rPr>
        <w:t xml:space="preserve"> sú testované</w:t>
      </w:r>
    </w:p>
    <w:p w14:paraId="1DF18D7A" w14:textId="77777777" w:rsidR="007662FC" w:rsidRPr="007662FC" w:rsidRDefault="007662FC">
      <w:pPr>
        <w:pStyle w:val="Odsekzoznamu"/>
        <w:numPr>
          <w:ilvl w:val="0"/>
          <w:numId w:val="13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Je možná rýchla a jednoduchá integrácia</w:t>
      </w:r>
    </w:p>
    <w:p w14:paraId="185048C1" w14:textId="1C9D0131" w:rsidR="007662FC" w:rsidRPr="007662FC" w:rsidRDefault="007662FC" w:rsidP="007662FC">
      <w:pPr>
        <w:pStyle w:val="Nadpis3urovne"/>
      </w:pPr>
      <w:proofErr w:type="spellStart"/>
      <w:r>
        <w:t>Mockovanie</w:t>
      </w:r>
      <w:proofErr w:type="spellEnd"/>
      <w:r>
        <w:t xml:space="preserve"> objektov</w:t>
      </w:r>
    </w:p>
    <w:p w14:paraId="5BD7FCB9" w14:textId="05D2146B" w:rsidR="00E0262C" w:rsidRPr="007662FC" w:rsidRDefault="007662FC" w:rsidP="007662FC">
      <w:pPr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testovanie sa spolieha na vytváranie </w:t>
      </w:r>
      <w:proofErr w:type="spellStart"/>
      <w:r w:rsidRPr="007662FC">
        <w:rPr>
          <w:sz w:val="28"/>
          <w:szCs w:val="28"/>
        </w:rPr>
        <w:t>mockovaných</w:t>
      </w:r>
      <w:proofErr w:type="spellEnd"/>
      <w:r w:rsidRPr="007662FC">
        <w:rPr>
          <w:sz w:val="28"/>
          <w:szCs w:val="28"/>
        </w:rPr>
        <w:t xml:space="preserve"> objektov na testovanie častí kódu, ktoré ešte nie sú súčasťou kompletnej aplikácie. </w:t>
      </w:r>
      <w:proofErr w:type="spellStart"/>
      <w:r w:rsidRPr="007662FC">
        <w:rPr>
          <w:sz w:val="28"/>
          <w:szCs w:val="28"/>
        </w:rPr>
        <w:t>Mockované</w:t>
      </w:r>
      <w:proofErr w:type="spellEnd"/>
      <w:r w:rsidRPr="007662FC">
        <w:rPr>
          <w:sz w:val="28"/>
          <w:szCs w:val="28"/>
        </w:rPr>
        <w:t xml:space="preserve"> objekty dopĺňajú chýbajúce časti programu. Môžeme mať napríklad funkciu, ktorá potrebuje premenné alebo objekty, ktoré ešte nie sú vytvorené. Pri testovaní sa budú vytvárať vo forme </w:t>
      </w:r>
      <w:proofErr w:type="spellStart"/>
      <w:r w:rsidRPr="007662FC">
        <w:rPr>
          <w:sz w:val="28"/>
          <w:szCs w:val="28"/>
        </w:rPr>
        <w:t>mockovaných</w:t>
      </w:r>
      <w:proofErr w:type="spellEnd"/>
      <w:r w:rsidRPr="007662FC">
        <w:rPr>
          <w:sz w:val="28"/>
          <w:szCs w:val="28"/>
        </w:rPr>
        <w:t xml:space="preserve"> objektov vytvorených výlučne na účely testovania vykonaného v danej časti kódu.</w:t>
      </w:r>
    </w:p>
    <w:p w14:paraId="1DFEB765" w14:textId="01AB590C" w:rsidR="0033270F" w:rsidRDefault="007662FC" w:rsidP="007662FC">
      <w:pPr>
        <w:pStyle w:val="Nadpis3urovne"/>
      </w:pPr>
      <w:r>
        <w:t xml:space="preserve">Praktiky pri </w:t>
      </w:r>
      <w:proofErr w:type="spellStart"/>
      <w:r>
        <w:t>unit</w:t>
      </w:r>
      <w:proofErr w:type="spellEnd"/>
      <w:r>
        <w:t xml:space="preserve"> testovaní</w:t>
      </w:r>
    </w:p>
    <w:p w14:paraId="667D6FE4" w14:textId="422C3F11" w:rsidR="007662FC" w:rsidRPr="007662FC" w:rsidRDefault="007662FC">
      <w:pPr>
        <w:pStyle w:val="Odsekzoznamu"/>
        <w:numPr>
          <w:ilvl w:val="0"/>
          <w:numId w:val="1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Návrh vhodných názvov testov</w:t>
      </w:r>
    </w:p>
    <w:p w14:paraId="753A6A8C" w14:textId="77777777" w:rsidR="007662FC" w:rsidRPr="007662FC" w:rsidRDefault="007662FC">
      <w:pPr>
        <w:pStyle w:val="Odsekzoznamu"/>
        <w:numPr>
          <w:ilvl w:val="0"/>
          <w:numId w:val="1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Vytvorenie jednoduchých testov</w:t>
      </w:r>
    </w:p>
    <w:p w14:paraId="5D166C34" w14:textId="77777777" w:rsidR="007662FC" w:rsidRPr="007662FC" w:rsidRDefault="007662FC">
      <w:pPr>
        <w:pStyle w:val="Odsekzoznamu"/>
        <w:numPr>
          <w:ilvl w:val="0"/>
          <w:numId w:val="1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Vytvorenie deterministických testy</w:t>
      </w:r>
    </w:p>
    <w:p w14:paraId="4041DDBC" w14:textId="334E1053" w:rsidR="007662FC" w:rsidRPr="007662FC" w:rsidRDefault="007662FC">
      <w:pPr>
        <w:pStyle w:val="Odsekzoznamu"/>
        <w:numPr>
          <w:ilvl w:val="0"/>
          <w:numId w:val="1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V test</w:t>
      </w:r>
      <w:r>
        <w:rPr>
          <w:sz w:val="28"/>
          <w:szCs w:val="28"/>
        </w:rPr>
        <w:t>e</w:t>
      </w:r>
      <w:r w:rsidRPr="007662FC">
        <w:rPr>
          <w:sz w:val="28"/>
          <w:szCs w:val="28"/>
        </w:rPr>
        <w:t xml:space="preserve"> sa venujeme jedinému prípadu použitia</w:t>
      </w:r>
    </w:p>
    <w:p w14:paraId="39E43CC7" w14:textId="77777777" w:rsidR="007662FC" w:rsidRPr="007662FC" w:rsidRDefault="007662FC">
      <w:pPr>
        <w:pStyle w:val="Odsekzoznamu"/>
        <w:numPr>
          <w:ilvl w:val="0"/>
          <w:numId w:val="1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Zameranie sa na maximálne pokrytie testov</w:t>
      </w:r>
    </w:p>
    <w:p w14:paraId="03FC8313" w14:textId="77777777" w:rsidR="007662FC" w:rsidRPr="007662FC" w:rsidRDefault="007662FC">
      <w:pPr>
        <w:pStyle w:val="Odsekzoznamu"/>
        <w:numPr>
          <w:ilvl w:val="0"/>
          <w:numId w:val="1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Návrh testov aby boli čo najrýchlejšie</w:t>
      </w:r>
    </w:p>
    <w:p w14:paraId="093D2F25" w14:textId="77777777" w:rsidR="007662FC" w:rsidRPr="007662FC" w:rsidRDefault="007662FC">
      <w:pPr>
        <w:pStyle w:val="Odsekzoznamu"/>
        <w:numPr>
          <w:ilvl w:val="0"/>
          <w:numId w:val="1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Minimalizácia závislostí testov</w:t>
      </w:r>
    </w:p>
    <w:p w14:paraId="0B465D9C" w14:textId="77777777" w:rsidR="007662FC" w:rsidRPr="007662FC" w:rsidRDefault="007662FC">
      <w:pPr>
        <w:pStyle w:val="Odsekzoznamu"/>
        <w:numPr>
          <w:ilvl w:val="0"/>
          <w:numId w:val="14"/>
        </w:numPr>
        <w:suppressAutoHyphens/>
        <w:autoSpaceDN w:val="0"/>
        <w:spacing w:line="256" w:lineRule="auto"/>
        <w:rPr>
          <w:sz w:val="28"/>
          <w:szCs w:val="28"/>
        </w:rPr>
      </w:pPr>
      <w:r w:rsidRPr="007662FC">
        <w:rPr>
          <w:sz w:val="28"/>
          <w:szCs w:val="28"/>
        </w:rPr>
        <w:t>Automatizácia testov</w:t>
      </w:r>
    </w:p>
    <w:p w14:paraId="2583BFEF" w14:textId="263AD58B" w:rsidR="007662FC" w:rsidRDefault="007662FC" w:rsidP="007662FC">
      <w:pPr>
        <w:pStyle w:val="Nadpis3urovne"/>
      </w:pPr>
      <w:r>
        <w:t xml:space="preserve">Známe nástroje pre </w:t>
      </w:r>
      <w:proofErr w:type="spellStart"/>
      <w:r>
        <w:t>unit</w:t>
      </w:r>
      <w:proofErr w:type="spellEnd"/>
      <w:r>
        <w:t xml:space="preserve"> testovanie</w:t>
      </w:r>
    </w:p>
    <w:p w14:paraId="2028146D" w14:textId="75AF1224" w:rsidR="007662FC" w:rsidRPr="007662FC" w:rsidRDefault="007662FC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JUnit</w:t>
      </w:r>
      <w:proofErr w:type="spellEnd"/>
      <w:r w:rsidRPr="007662FC">
        <w:rPr>
          <w:sz w:val="28"/>
          <w:szCs w:val="28"/>
        </w:rPr>
        <w:t xml:space="preserve"> – testovací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programovací jazyk Java</w:t>
      </w:r>
    </w:p>
    <w:p w14:paraId="3CA44CC6" w14:textId="77777777" w:rsidR="007662FC" w:rsidRPr="007662FC" w:rsidRDefault="007662FC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NUnit</w:t>
      </w:r>
      <w:proofErr w:type="spellEnd"/>
      <w:r w:rsidRPr="007662FC">
        <w:rPr>
          <w:sz w:val="28"/>
          <w:szCs w:val="28"/>
        </w:rPr>
        <w:t xml:space="preserve"> – testovací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všetky .Net jazyky</w:t>
      </w:r>
    </w:p>
    <w:p w14:paraId="06222418" w14:textId="77777777" w:rsidR="007662FC" w:rsidRPr="007662FC" w:rsidRDefault="007662FC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DBUnit</w:t>
      </w:r>
      <w:proofErr w:type="spellEnd"/>
      <w:r w:rsidRPr="007662FC">
        <w:rPr>
          <w:sz w:val="28"/>
          <w:szCs w:val="28"/>
        </w:rPr>
        <w:t xml:space="preserve"> – </w:t>
      </w:r>
      <w:proofErr w:type="spellStart"/>
      <w:r w:rsidRPr="007662FC">
        <w:rPr>
          <w:sz w:val="28"/>
          <w:szCs w:val="28"/>
        </w:rPr>
        <w:t>rozširenie</w:t>
      </w:r>
      <w:proofErr w:type="spellEnd"/>
      <w:r w:rsidRPr="007662FC">
        <w:rPr>
          <w:sz w:val="28"/>
          <w:szCs w:val="28"/>
        </w:rPr>
        <w:t xml:space="preserve"> </w:t>
      </w:r>
      <w:proofErr w:type="spellStart"/>
      <w:r w:rsidRPr="007662FC">
        <w:rPr>
          <w:sz w:val="28"/>
          <w:szCs w:val="28"/>
        </w:rPr>
        <w:t>JUnit</w:t>
      </w:r>
      <w:proofErr w:type="spellEnd"/>
      <w:r w:rsidRPr="007662FC">
        <w:rPr>
          <w:sz w:val="28"/>
          <w:szCs w:val="28"/>
        </w:rPr>
        <w:t xml:space="preserve">, pre </w:t>
      </w:r>
      <w:proofErr w:type="spellStart"/>
      <w:r w:rsidRPr="007662FC">
        <w:rPr>
          <w:sz w:val="28"/>
          <w:szCs w:val="28"/>
        </w:rPr>
        <w:t>veľke</w:t>
      </w:r>
      <w:proofErr w:type="spellEnd"/>
      <w:r w:rsidRPr="007662FC">
        <w:rPr>
          <w:sz w:val="28"/>
          <w:szCs w:val="28"/>
        </w:rPr>
        <w:t xml:space="preserve"> </w:t>
      </w:r>
      <w:proofErr w:type="spellStart"/>
      <w:r w:rsidRPr="007662FC">
        <w:rPr>
          <w:sz w:val="28"/>
          <w:szCs w:val="28"/>
        </w:rPr>
        <w:t>databázov</w:t>
      </w:r>
      <w:proofErr w:type="spellEnd"/>
      <w:r w:rsidRPr="007662FC">
        <w:rPr>
          <w:sz w:val="28"/>
          <w:szCs w:val="28"/>
        </w:rPr>
        <w:t xml:space="preserve"> riadené projekty</w:t>
      </w:r>
    </w:p>
    <w:p w14:paraId="66CF703A" w14:textId="77777777" w:rsidR="007662FC" w:rsidRPr="007662FC" w:rsidRDefault="007662FC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HTMLUnit</w:t>
      </w:r>
      <w:proofErr w:type="spellEnd"/>
      <w:r w:rsidRPr="007662FC">
        <w:rPr>
          <w:sz w:val="28"/>
          <w:szCs w:val="28"/>
        </w:rPr>
        <w:t xml:space="preserve"> – nástroj na testovanie, používa sa na testovanie web aplikácií</w:t>
      </w:r>
    </w:p>
    <w:p w14:paraId="3F115429" w14:textId="77777777" w:rsidR="007662FC" w:rsidRPr="007662FC" w:rsidRDefault="007662FC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PHPUnit</w:t>
      </w:r>
      <w:proofErr w:type="spellEnd"/>
      <w:r w:rsidRPr="007662FC">
        <w:rPr>
          <w:sz w:val="28"/>
          <w:szCs w:val="28"/>
        </w:rPr>
        <w:t xml:space="preserve"> – testovací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programovací jazyk PHP</w:t>
      </w:r>
    </w:p>
    <w:p w14:paraId="16D682BD" w14:textId="77777777" w:rsidR="007662FC" w:rsidRPr="007662FC" w:rsidRDefault="007662FC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SimpleTest</w:t>
      </w:r>
      <w:proofErr w:type="spellEnd"/>
      <w:r w:rsidRPr="007662FC">
        <w:rPr>
          <w:sz w:val="28"/>
          <w:szCs w:val="28"/>
        </w:rPr>
        <w:t xml:space="preserve"> – testovací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programovací jazyk PHP</w:t>
      </w:r>
    </w:p>
    <w:p w14:paraId="3E6237F8" w14:textId="77777777" w:rsidR="007662FC" w:rsidRPr="007662FC" w:rsidRDefault="007662FC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7662FC">
        <w:rPr>
          <w:sz w:val="28"/>
          <w:szCs w:val="28"/>
        </w:rPr>
        <w:t>Embunit</w:t>
      </w:r>
      <w:proofErr w:type="spellEnd"/>
      <w:r w:rsidRPr="007662FC">
        <w:rPr>
          <w:sz w:val="28"/>
          <w:szCs w:val="28"/>
        </w:rPr>
        <w:t xml:space="preserve"> – testovací nástroj pre programovací jazyk C a C++</w:t>
      </w:r>
    </w:p>
    <w:p w14:paraId="3A1F0D9D" w14:textId="4C9159CC" w:rsidR="007662FC" w:rsidRPr="007662FC" w:rsidRDefault="007662FC" w:rsidP="00655516">
      <w:pPr>
        <w:pStyle w:val="Nadpis2urovne"/>
      </w:pPr>
      <w:r>
        <w:lastRenderedPageBreak/>
        <w:t xml:space="preserve">Príklad </w:t>
      </w:r>
      <w:proofErr w:type="spellStart"/>
      <w:r>
        <w:t>unit</w:t>
      </w:r>
      <w:proofErr w:type="spellEnd"/>
      <w:r>
        <w:t xml:space="preserve"> testovania v Jave</w:t>
      </w:r>
    </w:p>
    <w:p w14:paraId="57A071A7" w14:textId="7E11DF6D" w:rsidR="007662FC" w:rsidRDefault="007662FC" w:rsidP="007662FC">
      <w:pPr>
        <w:rPr>
          <w:sz w:val="28"/>
          <w:szCs w:val="28"/>
        </w:rPr>
      </w:pPr>
      <w:r w:rsidRPr="007662FC">
        <w:rPr>
          <w:sz w:val="28"/>
          <w:szCs w:val="28"/>
        </w:rPr>
        <w:t xml:space="preserve">Pre ukážku </w:t>
      </w: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testovania v jave použijem knižnicu </w:t>
      </w:r>
      <w:proofErr w:type="spellStart"/>
      <w:r w:rsidRPr="007662FC">
        <w:rPr>
          <w:sz w:val="28"/>
          <w:szCs w:val="28"/>
        </w:rPr>
        <w:t>JUnit</w:t>
      </w:r>
      <w:proofErr w:type="spellEnd"/>
      <w:r w:rsidRPr="007662FC">
        <w:rPr>
          <w:sz w:val="28"/>
          <w:szCs w:val="28"/>
        </w:rPr>
        <w:t xml:space="preserve"> 5. Je to najpoužívanejší </w:t>
      </w:r>
      <w:proofErr w:type="spellStart"/>
      <w:r w:rsidRPr="007662FC">
        <w:rPr>
          <w:sz w:val="28"/>
          <w:szCs w:val="28"/>
        </w:rPr>
        <w:t>java</w:t>
      </w:r>
      <w:proofErr w:type="spellEnd"/>
      <w:r w:rsidRPr="007662FC">
        <w:rPr>
          <w:sz w:val="28"/>
          <w:szCs w:val="28"/>
        </w:rPr>
        <w:t xml:space="preserve"> </w:t>
      </w:r>
      <w:proofErr w:type="spellStart"/>
      <w:r w:rsidRPr="007662FC">
        <w:rPr>
          <w:sz w:val="28"/>
          <w:szCs w:val="28"/>
        </w:rPr>
        <w:t>framework</w:t>
      </w:r>
      <w:proofErr w:type="spellEnd"/>
      <w:r w:rsidRPr="007662FC">
        <w:rPr>
          <w:sz w:val="28"/>
          <w:szCs w:val="28"/>
        </w:rPr>
        <w:t xml:space="preserve"> pre </w:t>
      </w:r>
      <w:proofErr w:type="spellStart"/>
      <w:r w:rsidRPr="007662FC">
        <w:rPr>
          <w:sz w:val="28"/>
          <w:szCs w:val="28"/>
        </w:rPr>
        <w:t>unit</w:t>
      </w:r>
      <w:proofErr w:type="spellEnd"/>
      <w:r w:rsidRPr="007662FC">
        <w:rPr>
          <w:sz w:val="28"/>
          <w:szCs w:val="28"/>
        </w:rPr>
        <w:t xml:space="preserve"> testovanie. Pravidlá spúšťania testov definujeme pomocou anotácií a samotné testy vyhodnocujeme pomocou funkcií z triedy </w:t>
      </w:r>
      <w:proofErr w:type="spellStart"/>
      <w:r w:rsidRPr="007662FC">
        <w:rPr>
          <w:sz w:val="28"/>
          <w:szCs w:val="28"/>
        </w:rPr>
        <w:t>Assertions</w:t>
      </w:r>
      <w:proofErr w:type="spellEnd"/>
      <w:r w:rsidRPr="007662FC">
        <w:rPr>
          <w:sz w:val="28"/>
          <w:szCs w:val="28"/>
        </w:rPr>
        <w:t>.</w:t>
      </w:r>
    </w:p>
    <w:p w14:paraId="0EB55761" w14:textId="3E95B195" w:rsidR="00655516" w:rsidRDefault="00655516" w:rsidP="00655516">
      <w:pPr>
        <w:pStyle w:val="Nadpis3urovne"/>
      </w:pPr>
      <w:r>
        <w:t xml:space="preserve">Najpoužívanejšie </w:t>
      </w:r>
      <w:proofErr w:type="spellStart"/>
      <w:r>
        <w:t>JUnit</w:t>
      </w:r>
      <w:proofErr w:type="spellEnd"/>
      <w:r>
        <w:t xml:space="preserve"> anotácie</w:t>
      </w:r>
    </w:p>
    <w:p w14:paraId="1B3C834C" w14:textId="61DABC95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@Test – Táto anotácia označuje, že metóda je testovacia metóda.</w:t>
      </w:r>
    </w:p>
    <w:p w14:paraId="7B85BDE4" w14:textId="77777777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 xml:space="preserve">@ParametrizedTest - </w:t>
      </w:r>
      <w:proofErr w:type="spellStart"/>
      <w:r w:rsidRPr="00655516">
        <w:rPr>
          <w:sz w:val="28"/>
          <w:szCs w:val="28"/>
        </w:rPr>
        <w:t>Parametrizované</w:t>
      </w:r>
      <w:proofErr w:type="spellEnd"/>
      <w:r w:rsidRPr="00655516">
        <w:rPr>
          <w:sz w:val="28"/>
          <w:szCs w:val="28"/>
        </w:rPr>
        <w:t xml:space="preserve"> testy umožňujú spustiť test viackrát s rôznymi argumentami. Okrem toho je nutné deklarovať aspoň jeden zdroj, ktorý bude poskytovať argumenty pre každé volanie testu a potom tieto argumenty použiť v testovacej metóde.</w:t>
      </w:r>
    </w:p>
    <w:p w14:paraId="54D2D860" w14:textId="77777777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 xml:space="preserve">@ValueSource – Anotácia </w:t>
      </w:r>
      <w:proofErr w:type="spellStart"/>
      <w:r w:rsidRPr="00655516">
        <w:rPr>
          <w:sz w:val="28"/>
          <w:szCs w:val="28"/>
        </w:rPr>
        <w:t>špecifikukuje</w:t>
      </w:r>
      <w:proofErr w:type="spellEnd"/>
      <w:r w:rsidRPr="00655516">
        <w:rPr>
          <w:sz w:val="28"/>
          <w:szCs w:val="28"/>
        </w:rPr>
        <w:t xml:space="preserve"> zdroj argumentov pre </w:t>
      </w:r>
      <w:proofErr w:type="spellStart"/>
      <w:r w:rsidRPr="00655516">
        <w:rPr>
          <w:sz w:val="28"/>
          <w:szCs w:val="28"/>
        </w:rPr>
        <w:t>parametrizované</w:t>
      </w:r>
      <w:proofErr w:type="spellEnd"/>
      <w:r w:rsidRPr="00655516">
        <w:rPr>
          <w:sz w:val="28"/>
          <w:szCs w:val="28"/>
        </w:rPr>
        <w:t xml:space="preserve"> testy.</w:t>
      </w:r>
    </w:p>
    <w:p w14:paraId="37C3C127" w14:textId="77777777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@RepeatedTest - Zopakujte test špecifikovaním celkového počtu požadovaných opakovaní.</w:t>
      </w:r>
    </w:p>
    <w:p w14:paraId="6BD5CCAF" w14:textId="77777777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  <w:lang w:val="en-US"/>
        </w:rPr>
        <w:t xml:space="preserve">@DisplayName - </w:t>
      </w:r>
      <w:proofErr w:type="spellStart"/>
      <w:r w:rsidRPr="00655516">
        <w:rPr>
          <w:sz w:val="28"/>
          <w:szCs w:val="28"/>
          <w:lang w:val="en-US"/>
        </w:rPr>
        <w:t>Testovacie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triedy</w:t>
      </w:r>
      <w:proofErr w:type="spellEnd"/>
      <w:r w:rsidRPr="00655516">
        <w:rPr>
          <w:sz w:val="28"/>
          <w:szCs w:val="28"/>
          <w:lang w:val="en-US"/>
        </w:rPr>
        <w:t xml:space="preserve"> a </w:t>
      </w:r>
      <w:proofErr w:type="spellStart"/>
      <w:r w:rsidRPr="00655516">
        <w:rPr>
          <w:sz w:val="28"/>
          <w:szCs w:val="28"/>
          <w:lang w:val="en-US"/>
        </w:rPr>
        <w:t>testovacie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metódy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môžu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deklarovať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vlastné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názvy</w:t>
      </w:r>
      <w:proofErr w:type="spellEnd"/>
      <w:r w:rsidRPr="00655516">
        <w:rPr>
          <w:sz w:val="28"/>
          <w:szCs w:val="28"/>
          <w:lang w:val="en-US"/>
        </w:rPr>
        <w:t xml:space="preserve">, </w:t>
      </w:r>
      <w:proofErr w:type="spellStart"/>
      <w:r w:rsidRPr="00655516">
        <w:rPr>
          <w:sz w:val="28"/>
          <w:szCs w:val="28"/>
          <w:lang w:val="en-US"/>
        </w:rPr>
        <w:t>ktoré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budú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zobrazované</w:t>
      </w:r>
      <w:proofErr w:type="spellEnd"/>
      <w:r w:rsidRPr="00655516">
        <w:rPr>
          <w:sz w:val="28"/>
          <w:szCs w:val="28"/>
          <w:lang w:val="en-US"/>
        </w:rPr>
        <w:t xml:space="preserve"> test </w:t>
      </w:r>
      <w:proofErr w:type="spellStart"/>
      <w:r w:rsidRPr="00655516">
        <w:rPr>
          <w:sz w:val="28"/>
          <w:szCs w:val="28"/>
          <w:lang w:val="en-US"/>
        </w:rPr>
        <w:t>runnermi</w:t>
      </w:r>
      <w:proofErr w:type="spellEnd"/>
      <w:r w:rsidRPr="00655516">
        <w:rPr>
          <w:sz w:val="28"/>
          <w:szCs w:val="28"/>
          <w:lang w:val="en-US"/>
        </w:rPr>
        <w:t xml:space="preserve"> a v test </w:t>
      </w:r>
      <w:proofErr w:type="spellStart"/>
      <w:r w:rsidRPr="00655516">
        <w:rPr>
          <w:sz w:val="28"/>
          <w:szCs w:val="28"/>
          <w:lang w:val="en-US"/>
        </w:rPr>
        <w:t>reportoch</w:t>
      </w:r>
      <w:proofErr w:type="spellEnd"/>
      <w:r w:rsidRPr="00655516">
        <w:rPr>
          <w:sz w:val="28"/>
          <w:szCs w:val="28"/>
          <w:lang w:val="en-US"/>
        </w:rPr>
        <w:t>.</w:t>
      </w:r>
    </w:p>
    <w:p w14:paraId="041A3569" w14:textId="77777777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  <w:lang w:val="en-US"/>
        </w:rPr>
        <w:t xml:space="preserve">@BeforeEach - </w:t>
      </w:r>
      <w:proofErr w:type="spellStart"/>
      <w:r w:rsidRPr="00655516">
        <w:rPr>
          <w:sz w:val="28"/>
          <w:szCs w:val="28"/>
          <w:lang w:val="en-US"/>
        </w:rPr>
        <w:t>Označuje</w:t>
      </w:r>
      <w:proofErr w:type="spellEnd"/>
      <w:r w:rsidRPr="00655516">
        <w:rPr>
          <w:sz w:val="28"/>
          <w:szCs w:val="28"/>
          <w:lang w:val="en-US"/>
        </w:rPr>
        <w:t xml:space="preserve">, </w:t>
      </w:r>
      <w:proofErr w:type="spellStart"/>
      <w:r w:rsidRPr="00655516">
        <w:rPr>
          <w:sz w:val="28"/>
          <w:szCs w:val="28"/>
          <w:lang w:val="en-US"/>
        </w:rPr>
        <w:t>že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anotovaná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metóda</w:t>
      </w:r>
      <w:proofErr w:type="spellEnd"/>
      <w:r w:rsidRPr="00655516">
        <w:rPr>
          <w:sz w:val="28"/>
          <w:szCs w:val="28"/>
          <w:lang w:val="en-US"/>
        </w:rPr>
        <w:t xml:space="preserve"> by </w:t>
      </w:r>
      <w:proofErr w:type="spellStart"/>
      <w:r w:rsidRPr="00655516">
        <w:rPr>
          <w:sz w:val="28"/>
          <w:szCs w:val="28"/>
          <w:lang w:val="en-US"/>
        </w:rPr>
        <w:t>sa</w:t>
      </w:r>
      <w:proofErr w:type="spellEnd"/>
      <w:r w:rsidRPr="00655516">
        <w:rPr>
          <w:sz w:val="28"/>
          <w:szCs w:val="28"/>
          <w:lang w:val="en-US"/>
        </w:rPr>
        <w:t xml:space="preserve"> mala </w:t>
      </w:r>
      <w:proofErr w:type="spellStart"/>
      <w:r w:rsidRPr="00655516">
        <w:rPr>
          <w:sz w:val="28"/>
          <w:szCs w:val="28"/>
          <w:lang w:val="en-US"/>
        </w:rPr>
        <w:t>vykonať</w:t>
      </w:r>
      <w:proofErr w:type="spellEnd"/>
      <w:r w:rsidRPr="00655516">
        <w:rPr>
          <w:sz w:val="28"/>
          <w:szCs w:val="28"/>
          <w:lang w:val="en-US"/>
        </w:rPr>
        <w:t xml:space="preserve"> pred </w:t>
      </w:r>
      <w:proofErr w:type="spellStart"/>
      <w:r w:rsidRPr="00655516">
        <w:rPr>
          <w:sz w:val="28"/>
          <w:szCs w:val="28"/>
          <w:lang w:val="en-US"/>
        </w:rPr>
        <w:t>každou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testovacou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metódou</w:t>
      </w:r>
      <w:proofErr w:type="spellEnd"/>
      <w:r w:rsidRPr="00655516">
        <w:rPr>
          <w:sz w:val="28"/>
          <w:szCs w:val="28"/>
          <w:lang w:val="en-US"/>
        </w:rPr>
        <w:t>.</w:t>
      </w:r>
    </w:p>
    <w:p w14:paraId="7C7FBCE8" w14:textId="77777777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  <w:lang w:val="en-US"/>
        </w:rPr>
        <w:t xml:space="preserve">@AfterEach - </w:t>
      </w:r>
      <w:proofErr w:type="spellStart"/>
      <w:r w:rsidRPr="00655516">
        <w:rPr>
          <w:sz w:val="28"/>
          <w:szCs w:val="28"/>
          <w:lang w:val="en-US"/>
        </w:rPr>
        <w:t>Označuje</w:t>
      </w:r>
      <w:proofErr w:type="spellEnd"/>
      <w:r w:rsidRPr="00655516">
        <w:rPr>
          <w:sz w:val="28"/>
          <w:szCs w:val="28"/>
          <w:lang w:val="en-US"/>
        </w:rPr>
        <w:t xml:space="preserve">, </w:t>
      </w:r>
      <w:proofErr w:type="spellStart"/>
      <w:r w:rsidRPr="00655516">
        <w:rPr>
          <w:sz w:val="28"/>
          <w:szCs w:val="28"/>
          <w:lang w:val="en-US"/>
        </w:rPr>
        <w:t>že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anotovaná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metóda</w:t>
      </w:r>
      <w:proofErr w:type="spellEnd"/>
      <w:r w:rsidRPr="00655516">
        <w:rPr>
          <w:sz w:val="28"/>
          <w:szCs w:val="28"/>
          <w:lang w:val="en-US"/>
        </w:rPr>
        <w:t xml:space="preserve"> by </w:t>
      </w:r>
      <w:proofErr w:type="spellStart"/>
      <w:r w:rsidRPr="00655516">
        <w:rPr>
          <w:sz w:val="28"/>
          <w:szCs w:val="28"/>
          <w:lang w:val="en-US"/>
        </w:rPr>
        <w:t>sa</w:t>
      </w:r>
      <w:proofErr w:type="spellEnd"/>
      <w:r w:rsidRPr="00655516">
        <w:rPr>
          <w:sz w:val="28"/>
          <w:szCs w:val="28"/>
          <w:lang w:val="en-US"/>
        </w:rPr>
        <w:t xml:space="preserve"> mala </w:t>
      </w:r>
      <w:proofErr w:type="spellStart"/>
      <w:r w:rsidRPr="00655516">
        <w:rPr>
          <w:sz w:val="28"/>
          <w:szCs w:val="28"/>
          <w:lang w:val="en-US"/>
        </w:rPr>
        <w:t>vykonať</w:t>
      </w:r>
      <w:proofErr w:type="spellEnd"/>
      <w:r w:rsidRPr="00655516">
        <w:rPr>
          <w:sz w:val="28"/>
          <w:szCs w:val="28"/>
          <w:lang w:val="en-US"/>
        </w:rPr>
        <w:t xml:space="preserve"> po </w:t>
      </w:r>
      <w:proofErr w:type="spellStart"/>
      <w:r w:rsidRPr="00655516">
        <w:rPr>
          <w:sz w:val="28"/>
          <w:szCs w:val="28"/>
          <w:lang w:val="en-US"/>
        </w:rPr>
        <w:t>každej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testovacej</w:t>
      </w:r>
      <w:proofErr w:type="spellEnd"/>
      <w:r w:rsidRPr="00655516">
        <w:rPr>
          <w:sz w:val="28"/>
          <w:szCs w:val="28"/>
          <w:lang w:val="en-US"/>
        </w:rPr>
        <w:t xml:space="preserve"> </w:t>
      </w:r>
      <w:proofErr w:type="spellStart"/>
      <w:r w:rsidRPr="00655516">
        <w:rPr>
          <w:sz w:val="28"/>
          <w:szCs w:val="28"/>
          <w:lang w:val="en-US"/>
        </w:rPr>
        <w:t>metóde</w:t>
      </w:r>
      <w:proofErr w:type="spellEnd"/>
      <w:r w:rsidRPr="00655516">
        <w:rPr>
          <w:sz w:val="28"/>
          <w:szCs w:val="28"/>
          <w:lang w:val="en-US"/>
        </w:rPr>
        <w:t>.</w:t>
      </w:r>
    </w:p>
    <w:p w14:paraId="4B7F0039" w14:textId="77777777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@BeforeAll - Táto anotácia označuje metódu, ktorá sa vykoná raz pred všetkými testami</w:t>
      </w:r>
    </w:p>
    <w:p w14:paraId="623872EE" w14:textId="77777777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@AfterAll - Táto anotácia označuje metódu, ktorá sa vykoná raz po všetkých testoch</w:t>
      </w:r>
    </w:p>
    <w:p w14:paraId="2A9E07B4" w14:textId="77777777" w:rsidR="00655516" w:rsidRP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  <w:lang w:val="en-US"/>
        </w:rPr>
        <w:t>@Tag</w:t>
      </w:r>
      <w:r w:rsidRPr="00655516">
        <w:rPr>
          <w:sz w:val="28"/>
          <w:szCs w:val="28"/>
        </w:rPr>
        <w:t xml:space="preserve"> - Túto anotáciu môžeme použiť na deklarovanie tagov pre testy či už na úrovni triedy alebo metódy. Testy potom môžeme pomocou nich filtrovať.</w:t>
      </w:r>
    </w:p>
    <w:p w14:paraId="0FCA7820" w14:textId="53B44F8E" w:rsidR="00655516" w:rsidRDefault="00655516">
      <w:pPr>
        <w:pStyle w:val="Odsekzoznamu"/>
        <w:numPr>
          <w:ilvl w:val="0"/>
          <w:numId w:val="15"/>
        </w:numPr>
        <w:suppressAutoHyphens/>
        <w:autoSpaceDN w:val="0"/>
        <w:spacing w:line="256" w:lineRule="auto"/>
        <w:rPr>
          <w:sz w:val="28"/>
          <w:szCs w:val="28"/>
        </w:rPr>
      </w:pPr>
      <w:r w:rsidRPr="00655516">
        <w:rPr>
          <w:sz w:val="28"/>
          <w:szCs w:val="28"/>
        </w:rPr>
        <w:t>@Disabled - Anotácia sa používa na zakázanie alebo preskočenie testov na úrovni triedy alebo metódy. Pri deklarácii na úrovni triedy sa preskočia všetky metódy @test. Keď použijeme anotáciu na úrovni metódy, preskočí sa iba anotovaná metóda.</w:t>
      </w:r>
    </w:p>
    <w:p w14:paraId="475CE7D5" w14:textId="47E19809" w:rsidR="00655516" w:rsidRDefault="00655516" w:rsidP="00655516">
      <w:pPr>
        <w:pStyle w:val="Nadpis3urovne"/>
      </w:pPr>
      <w:r>
        <w:lastRenderedPageBreak/>
        <w:t>Najpoužívanejšie metódy z tr</w:t>
      </w:r>
      <w:r w:rsidR="00C30EFC">
        <w:t>ie</w:t>
      </w:r>
      <w:r>
        <w:t xml:space="preserve">dy </w:t>
      </w:r>
      <w:proofErr w:type="spellStart"/>
      <w:r>
        <w:t>Assertions</w:t>
      </w:r>
      <w:proofErr w:type="spellEnd"/>
    </w:p>
    <w:p w14:paraId="27D1174C" w14:textId="0AC473A8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assertTrue</w:t>
      </w:r>
      <w:proofErr w:type="spellEnd"/>
      <w:r w:rsidRPr="00655516">
        <w:rPr>
          <w:sz w:val="28"/>
          <w:szCs w:val="28"/>
        </w:rPr>
        <w:t xml:space="preserve"> </w:t>
      </w:r>
      <w:r w:rsidRPr="00655516">
        <w:rPr>
          <w:sz w:val="28"/>
          <w:szCs w:val="28"/>
          <w:lang w:val="en-US"/>
        </w:rPr>
        <w:t>– Over</w:t>
      </w:r>
      <w:r w:rsidRPr="00655516">
        <w:rPr>
          <w:sz w:val="28"/>
          <w:szCs w:val="28"/>
        </w:rPr>
        <w:t>í</w:t>
      </w:r>
      <w:r w:rsidRPr="00655516">
        <w:rPr>
          <w:rFonts w:ascii="Segoe UI" w:hAnsi="Segoe UI" w:cs="Segoe UI"/>
          <w:color w:val="22222A"/>
          <w:sz w:val="28"/>
          <w:szCs w:val="28"/>
          <w:shd w:val="clear" w:color="auto" w:fill="FFFFFF"/>
        </w:rPr>
        <w:t xml:space="preserve"> podmienku či je pravdivá</w:t>
      </w:r>
    </w:p>
    <w:p w14:paraId="1B7780C6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assertFalse</w:t>
      </w:r>
      <w:proofErr w:type="spellEnd"/>
      <w:r w:rsidRPr="00655516">
        <w:rPr>
          <w:sz w:val="28"/>
          <w:szCs w:val="28"/>
        </w:rPr>
        <w:t xml:space="preserve"> - O</w:t>
      </w:r>
      <w:r w:rsidRPr="00655516">
        <w:rPr>
          <w:rFonts w:ascii="Segoe UI" w:hAnsi="Segoe UI" w:cs="Segoe UI"/>
          <w:color w:val="22222A"/>
          <w:sz w:val="28"/>
          <w:szCs w:val="28"/>
          <w:shd w:val="clear" w:color="auto" w:fill="FFFFFF"/>
        </w:rPr>
        <w:t xml:space="preserve">pačná metóda k </w:t>
      </w:r>
      <w:proofErr w:type="spellStart"/>
      <w:r w:rsidRPr="00655516">
        <w:rPr>
          <w:rFonts w:ascii="Segoe UI" w:hAnsi="Segoe UI" w:cs="Segoe UI"/>
          <w:color w:val="22222A"/>
          <w:sz w:val="28"/>
          <w:szCs w:val="28"/>
          <w:shd w:val="clear" w:color="auto" w:fill="FFFFFF"/>
        </w:rPr>
        <w:t>assertTrue</w:t>
      </w:r>
      <w:proofErr w:type="spellEnd"/>
    </w:p>
    <w:p w14:paraId="5293EE51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assertNull</w:t>
      </w:r>
      <w:proofErr w:type="spellEnd"/>
      <w:r w:rsidRPr="00655516">
        <w:rPr>
          <w:sz w:val="28"/>
          <w:szCs w:val="28"/>
        </w:rPr>
        <w:t xml:space="preserve"> – Overí či hodnota je </w:t>
      </w:r>
      <w:proofErr w:type="spellStart"/>
      <w:r w:rsidRPr="00655516">
        <w:rPr>
          <w:sz w:val="28"/>
          <w:szCs w:val="28"/>
        </w:rPr>
        <w:t>null</w:t>
      </w:r>
      <w:proofErr w:type="spellEnd"/>
    </w:p>
    <w:p w14:paraId="102A70B8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assertNotNull</w:t>
      </w:r>
      <w:proofErr w:type="spellEnd"/>
      <w:r w:rsidRPr="00655516">
        <w:rPr>
          <w:sz w:val="28"/>
          <w:szCs w:val="28"/>
        </w:rPr>
        <w:t xml:space="preserve"> – Opačná metóda k </w:t>
      </w:r>
      <w:proofErr w:type="spellStart"/>
      <w:r w:rsidRPr="00655516">
        <w:rPr>
          <w:sz w:val="28"/>
          <w:szCs w:val="28"/>
        </w:rPr>
        <w:t>assertNull</w:t>
      </w:r>
      <w:proofErr w:type="spellEnd"/>
    </w:p>
    <w:p w14:paraId="47330DC6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assertEquals</w:t>
      </w:r>
      <w:proofErr w:type="spellEnd"/>
      <w:r w:rsidRPr="00655516">
        <w:rPr>
          <w:sz w:val="28"/>
          <w:szCs w:val="28"/>
        </w:rPr>
        <w:t xml:space="preserve"> – Overí, či dva parametre sú rovnaké</w:t>
      </w:r>
    </w:p>
    <w:p w14:paraId="0CA430FC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assertNotEquals</w:t>
      </w:r>
      <w:proofErr w:type="spellEnd"/>
      <w:r w:rsidRPr="00655516">
        <w:rPr>
          <w:sz w:val="28"/>
          <w:szCs w:val="28"/>
        </w:rPr>
        <w:t xml:space="preserve"> – Opačná metóda k </w:t>
      </w:r>
      <w:proofErr w:type="spellStart"/>
      <w:r w:rsidRPr="00655516">
        <w:rPr>
          <w:sz w:val="28"/>
          <w:szCs w:val="28"/>
        </w:rPr>
        <w:t>assertEquals</w:t>
      </w:r>
      <w:proofErr w:type="spellEnd"/>
    </w:p>
    <w:p w14:paraId="11F7F50A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assertSame</w:t>
      </w:r>
      <w:proofErr w:type="spellEnd"/>
      <w:r w:rsidRPr="00655516">
        <w:rPr>
          <w:sz w:val="28"/>
          <w:szCs w:val="28"/>
        </w:rPr>
        <w:t xml:space="preserve"> – Overí, či hodnoty dvoch parametrov </w:t>
      </w:r>
      <w:proofErr w:type="spellStart"/>
      <w:r w:rsidRPr="00655516">
        <w:rPr>
          <w:sz w:val="28"/>
          <w:szCs w:val="28"/>
        </w:rPr>
        <w:t>referencujú</w:t>
      </w:r>
      <w:proofErr w:type="spellEnd"/>
      <w:r w:rsidRPr="00655516">
        <w:rPr>
          <w:sz w:val="28"/>
          <w:szCs w:val="28"/>
        </w:rPr>
        <w:t xml:space="preserve"> rovnaký objekt</w:t>
      </w:r>
    </w:p>
    <w:p w14:paraId="70802AAA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assertNotSame</w:t>
      </w:r>
      <w:proofErr w:type="spellEnd"/>
      <w:r w:rsidRPr="00655516">
        <w:rPr>
          <w:sz w:val="28"/>
          <w:szCs w:val="28"/>
        </w:rPr>
        <w:t xml:space="preserve"> – Opačná metóda k </w:t>
      </w:r>
      <w:proofErr w:type="spellStart"/>
      <w:r w:rsidRPr="00655516">
        <w:rPr>
          <w:sz w:val="28"/>
          <w:szCs w:val="28"/>
        </w:rPr>
        <w:t>assertSame</w:t>
      </w:r>
      <w:proofErr w:type="spellEnd"/>
    </w:p>
    <w:p w14:paraId="7FF1B823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assertLinesMatch</w:t>
      </w:r>
      <w:proofErr w:type="spellEnd"/>
      <w:r w:rsidRPr="00655516">
        <w:rPr>
          <w:sz w:val="28"/>
          <w:szCs w:val="28"/>
        </w:rPr>
        <w:t xml:space="preserve"> – Overí, či dva listy </w:t>
      </w:r>
      <w:proofErr w:type="spellStart"/>
      <w:r w:rsidRPr="00655516">
        <w:rPr>
          <w:sz w:val="28"/>
          <w:szCs w:val="28"/>
        </w:rPr>
        <w:t>stringov</w:t>
      </w:r>
      <w:proofErr w:type="spellEnd"/>
      <w:r w:rsidRPr="00655516">
        <w:rPr>
          <w:sz w:val="28"/>
          <w:szCs w:val="28"/>
        </w:rPr>
        <w:t xml:space="preserve"> sú rovnaké</w:t>
      </w:r>
    </w:p>
    <w:p w14:paraId="773204A2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assertArrayEquals</w:t>
      </w:r>
      <w:proofErr w:type="spellEnd"/>
      <w:r w:rsidRPr="00655516">
        <w:rPr>
          <w:sz w:val="28"/>
          <w:szCs w:val="28"/>
        </w:rPr>
        <w:t xml:space="preserve"> – Overí, či dve polia sú rovnaké</w:t>
      </w:r>
    </w:p>
    <w:p w14:paraId="54E8A6AC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assertIterableEquals</w:t>
      </w:r>
      <w:proofErr w:type="spellEnd"/>
      <w:r w:rsidRPr="00655516">
        <w:rPr>
          <w:sz w:val="28"/>
          <w:szCs w:val="28"/>
        </w:rPr>
        <w:t xml:space="preserve"> – Overí, či dva </w:t>
      </w:r>
      <w:proofErr w:type="spellStart"/>
      <w:r w:rsidRPr="00655516">
        <w:rPr>
          <w:sz w:val="28"/>
          <w:szCs w:val="28"/>
        </w:rPr>
        <w:t>iterable</w:t>
      </w:r>
      <w:proofErr w:type="spellEnd"/>
      <w:r w:rsidRPr="00655516">
        <w:rPr>
          <w:sz w:val="28"/>
          <w:szCs w:val="28"/>
        </w:rPr>
        <w:t xml:space="preserve"> sú rovnaké</w:t>
      </w:r>
    </w:p>
    <w:p w14:paraId="7C4EFD02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assertThrows</w:t>
      </w:r>
      <w:proofErr w:type="spellEnd"/>
      <w:r w:rsidRPr="00655516">
        <w:rPr>
          <w:sz w:val="28"/>
          <w:szCs w:val="28"/>
        </w:rPr>
        <w:t xml:space="preserve"> – Overí, či funkcia na vstupe vyhodí správnu výnimku</w:t>
      </w:r>
    </w:p>
    <w:p w14:paraId="7D4D1E79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assertDoesNotThrow</w:t>
      </w:r>
      <w:proofErr w:type="spellEnd"/>
      <w:r w:rsidRPr="00655516">
        <w:rPr>
          <w:sz w:val="28"/>
          <w:szCs w:val="28"/>
        </w:rPr>
        <w:t xml:space="preserve"> – Opačná metóda k </w:t>
      </w:r>
      <w:proofErr w:type="spellStart"/>
      <w:r w:rsidRPr="00655516">
        <w:rPr>
          <w:sz w:val="28"/>
          <w:szCs w:val="28"/>
        </w:rPr>
        <w:t>assertThrows</w:t>
      </w:r>
      <w:proofErr w:type="spellEnd"/>
    </w:p>
    <w:p w14:paraId="129705C4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assertTimeout</w:t>
      </w:r>
      <w:proofErr w:type="spellEnd"/>
      <w:r w:rsidRPr="00655516">
        <w:rPr>
          <w:sz w:val="28"/>
          <w:szCs w:val="28"/>
        </w:rPr>
        <w:t xml:space="preserve"> – Overí, či vstupná funkcia skončí pred špecifikovaným </w:t>
      </w:r>
      <w:proofErr w:type="spellStart"/>
      <w:r w:rsidRPr="00655516">
        <w:rPr>
          <w:sz w:val="28"/>
          <w:szCs w:val="28"/>
        </w:rPr>
        <w:t>timeoutom</w:t>
      </w:r>
      <w:proofErr w:type="spellEnd"/>
    </w:p>
    <w:p w14:paraId="46C4E2C8" w14:textId="77777777" w:rsidR="00655516" w:rsidRP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assertAll</w:t>
      </w:r>
      <w:proofErr w:type="spellEnd"/>
      <w:r w:rsidRPr="00655516">
        <w:rPr>
          <w:sz w:val="28"/>
          <w:szCs w:val="28"/>
        </w:rPr>
        <w:t xml:space="preserve"> – Táto funkcia umožňuje vytvorenie skupinových </w:t>
      </w:r>
      <w:proofErr w:type="spellStart"/>
      <w:r w:rsidRPr="00655516">
        <w:rPr>
          <w:sz w:val="28"/>
          <w:szCs w:val="28"/>
        </w:rPr>
        <w:t>asertions</w:t>
      </w:r>
      <w:proofErr w:type="spellEnd"/>
      <w:r w:rsidRPr="00655516">
        <w:rPr>
          <w:sz w:val="28"/>
          <w:szCs w:val="28"/>
        </w:rPr>
        <w:t xml:space="preserve">, kde sa spustí každá </w:t>
      </w:r>
      <w:proofErr w:type="spellStart"/>
      <w:r w:rsidRPr="00655516">
        <w:rPr>
          <w:sz w:val="28"/>
          <w:szCs w:val="28"/>
        </w:rPr>
        <w:t>assertion</w:t>
      </w:r>
      <w:proofErr w:type="spellEnd"/>
      <w:r w:rsidRPr="00655516">
        <w:rPr>
          <w:sz w:val="28"/>
          <w:szCs w:val="28"/>
        </w:rPr>
        <w:t xml:space="preserve"> a ich zlyhania sú hlásené spoločne.</w:t>
      </w:r>
    </w:p>
    <w:p w14:paraId="0A3CDD70" w14:textId="50EE3225" w:rsidR="00655516" w:rsidRDefault="00655516">
      <w:pPr>
        <w:pStyle w:val="Odsekzoznamu"/>
        <w:numPr>
          <w:ilvl w:val="0"/>
          <w:numId w:val="18"/>
        </w:numPr>
        <w:suppressAutoHyphens/>
        <w:autoSpaceDN w:val="0"/>
        <w:spacing w:line="256" w:lineRule="auto"/>
        <w:rPr>
          <w:sz w:val="28"/>
          <w:szCs w:val="28"/>
        </w:rPr>
      </w:pPr>
      <w:proofErr w:type="spellStart"/>
      <w:r w:rsidRPr="00655516">
        <w:rPr>
          <w:sz w:val="28"/>
          <w:szCs w:val="28"/>
        </w:rPr>
        <w:t>fail</w:t>
      </w:r>
      <w:proofErr w:type="spellEnd"/>
      <w:r w:rsidRPr="00655516">
        <w:rPr>
          <w:sz w:val="28"/>
          <w:szCs w:val="28"/>
        </w:rPr>
        <w:t xml:space="preserve"> – táto metóda spôsobí zlyhanie testu</w:t>
      </w:r>
    </w:p>
    <w:p w14:paraId="75A2C656" w14:textId="02DADF93" w:rsidR="008C3BCE" w:rsidRDefault="008C3BCE" w:rsidP="008C3BCE">
      <w:pPr>
        <w:pStyle w:val="Nadpis3urovne"/>
      </w:pPr>
      <w:r>
        <w:t>Testovanie</w:t>
      </w:r>
    </w:p>
    <w:p w14:paraId="21BFC9F2" w14:textId="1F08FAFD" w:rsidR="008C3BCE" w:rsidRDefault="008C3BCE" w:rsidP="008C3BCE">
      <w:pPr>
        <w:pStyle w:val="Zakladny"/>
      </w:pPr>
      <w:r>
        <w:t xml:space="preserve">V triede </w:t>
      </w:r>
      <w:proofErr w:type="spellStart"/>
      <w:r>
        <w:t>Calculator</w:t>
      </w:r>
      <w:proofErr w:type="spellEnd"/>
      <w:r>
        <w:t xml:space="preserve"> sa nachádzajú statické metódy, ktoré </w:t>
      </w:r>
      <w:r w:rsidR="00B848E0">
        <w:t>počítajú</w:t>
      </w:r>
      <w:r>
        <w:t xml:space="preserve"> prvočísla. </w:t>
      </w:r>
      <w:r w:rsidR="00B848E0">
        <w:t>Niektoré metódy majú chybnú implementáciu, pre ukážku funkcionality testov.</w:t>
      </w:r>
    </w:p>
    <w:p w14:paraId="15F42E13" w14:textId="4ABA47F9" w:rsidR="00B848E0" w:rsidRDefault="00B848E0" w:rsidP="00B848E0">
      <w:pPr>
        <w:pStyle w:val="Zakladny"/>
        <w:ind w:firstLine="0"/>
      </w:pPr>
      <w:r>
        <w:t>Nasledujúce obrázky obsahujú vytvorené ukážkové testy a ich výsledky.</w:t>
      </w:r>
    </w:p>
    <w:p w14:paraId="57637502" w14:textId="214BBA1F" w:rsidR="00655516" w:rsidRPr="00655516" w:rsidRDefault="00B848E0" w:rsidP="00B848E0">
      <w:pPr>
        <w:pStyle w:val="Zakladny"/>
        <w:ind w:firstLine="0"/>
        <w:jc w:val="center"/>
      </w:pPr>
      <w:r w:rsidRPr="00B848E0">
        <w:rPr>
          <w:noProof/>
        </w:rPr>
        <w:lastRenderedPageBreak/>
        <w:drawing>
          <wp:inline distT="0" distB="0" distL="0" distR="0" wp14:anchorId="1E2196AD" wp14:editId="794BF298">
            <wp:extent cx="5579745" cy="6865620"/>
            <wp:effectExtent l="0" t="0" r="1905" b="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D7B9" w14:textId="7032CB3B" w:rsidR="0033270F" w:rsidRDefault="0033270F" w:rsidP="00B848E0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B848E0" w:rsidRPr="00B848E0">
        <w:rPr>
          <w:noProof/>
        </w:rPr>
        <w:lastRenderedPageBreak/>
        <w:drawing>
          <wp:inline distT="0" distB="0" distL="0" distR="0" wp14:anchorId="67AB9AAE" wp14:editId="56EED99F">
            <wp:extent cx="2886478" cy="4601217"/>
            <wp:effectExtent l="0" t="0" r="9525" b="8890"/>
            <wp:docPr id="10" name="Obrázok 10" descr="Obrázok, na ktorom je text, elektronika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, elektronika, snímka obrazovky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C16" w14:textId="54EFCB3A" w:rsidR="0033270F" w:rsidRDefault="0033270F" w:rsidP="00E0262C">
      <w:pPr>
        <w:pStyle w:val="Nadpis1rovne"/>
      </w:pPr>
      <w:bookmarkStart w:id="11" w:name="_Toc121876917"/>
      <w:r>
        <w:lastRenderedPageBreak/>
        <w:t>Integračné testy</w:t>
      </w:r>
      <w:bookmarkEnd w:id="11"/>
    </w:p>
    <w:p w14:paraId="0E54463E" w14:textId="417D75A3" w:rsidR="0099120B" w:rsidRPr="0099120B" w:rsidRDefault="0099120B" w:rsidP="0099120B">
      <w:pPr>
        <w:pStyle w:val="Zakladny"/>
      </w:pPr>
      <w:r>
        <w:t xml:space="preserve">Cieľom integračných testov je overenie, či časti softvéru spolu fungujú. Tento typ testovania sa využíva hlavne pri väčších projektoch. Integračnými testami môžeme testovať napríklad </w:t>
      </w:r>
      <w:proofErr w:type="spellStart"/>
      <w:r>
        <w:t>endpointy</w:t>
      </w:r>
      <w:proofErr w:type="spellEnd"/>
      <w:r>
        <w:t xml:space="preserve"> aplikácie</w:t>
      </w:r>
      <w:r w:rsidR="00A73455">
        <w:t xml:space="preserve"> a porovnať očakávaný výstup.</w:t>
      </w:r>
    </w:p>
    <w:p w14:paraId="66D21910" w14:textId="38C7BA87" w:rsidR="0033270F" w:rsidRDefault="00E0262C" w:rsidP="00655516">
      <w:pPr>
        <w:pStyle w:val="Nadpis2urovne"/>
        <w:numPr>
          <w:ilvl w:val="0"/>
          <w:numId w:val="0"/>
        </w:numPr>
      </w:pPr>
      <w:r>
        <w:t>3.1</w:t>
      </w:r>
      <w:r>
        <w:tab/>
        <w:t>Konfigurácia</w:t>
      </w:r>
    </w:p>
    <w:p w14:paraId="2E4DFDC6" w14:textId="77777777" w:rsidR="00112520" w:rsidRPr="00E86E1E" w:rsidRDefault="00112520" w:rsidP="001125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E1E">
        <w:rPr>
          <w:rFonts w:ascii="Times New Roman" w:hAnsi="Times New Roman" w:cs="Times New Roman"/>
          <w:sz w:val="28"/>
          <w:szCs w:val="28"/>
        </w:rPr>
        <w:t xml:space="preserve">@SpringBootTest – potrebný pre spustenie celej aplikácie, vytvorí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E86E1E">
        <w:rPr>
          <w:rFonts w:ascii="Times New Roman" w:hAnsi="Times New Roman" w:cs="Times New Roman"/>
          <w:sz w:val="28"/>
          <w:szCs w:val="28"/>
        </w:rPr>
        <w:t xml:space="preserve"> potrebný pre načítanie tried pomocou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dependancy</w:t>
      </w:r>
      <w:proofErr w:type="spellEnd"/>
      <w:r w:rsidRPr="00E8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injection</w:t>
      </w:r>
      <w:proofErr w:type="spellEnd"/>
    </w:p>
    <w:p w14:paraId="010D6E53" w14:textId="7B4E0E03" w:rsidR="00112520" w:rsidRPr="00E86E1E" w:rsidRDefault="00112520" w:rsidP="00112520">
      <w:pPr>
        <w:jc w:val="both"/>
        <w:rPr>
          <w:rFonts w:ascii="Times New Roman" w:hAnsi="Times New Roman" w:cs="Times New Roman"/>
          <w:sz w:val="28"/>
          <w:szCs w:val="28"/>
        </w:rPr>
      </w:pPr>
      <w:r w:rsidRPr="00E86E1E">
        <w:rPr>
          <w:rFonts w:ascii="Times New Roman" w:hAnsi="Times New Roman" w:cs="Times New Roman"/>
          <w:sz w:val="28"/>
          <w:szCs w:val="28"/>
        </w:rPr>
        <w:tab/>
      </w:r>
      <w:r w:rsidRPr="00E86E1E">
        <w:rPr>
          <w:rFonts w:ascii="Times New Roman" w:hAnsi="Times New Roman" w:cs="Times New Roman"/>
          <w:sz w:val="28"/>
          <w:szCs w:val="28"/>
          <w:lang w:val="en-US"/>
        </w:rPr>
        <w:t xml:space="preserve">@AutoConfigureMockMvc – </w:t>
      </w:r>
      <w:proofErr w:type="spellStart"/>
      <w:r w:rsidRPr="00E86E1E">
        <w:rPr>
          <w:rFonts w:ascii="Times New Roman" w:hAnsi="Times New Roman" w:cs="Times New Roman"/>
          <w:sz w:val="28"/>
          <w:szCs w:val="28"/>
          <w:lang w:val="en-US"/>
        </w:rPr>
        <w:t>Automatick</w:t>
      </w:r>
      <w:proofErr w:type="spellEnd"/>
      <w:r w:rsidRPr="00E86E1E">
        <w:rPr>
          <w:rFonts w:ascii="Times New Roman" w:hAnsi="Times New Roman" w:cs="Times New Roman"/>
          <w:sz w:val="28"/>
          <w:szCs w:val="28"/>
        </w:rPr>
        <w:t xml:space="preserve">é nakonfigurovanie </w:t>
      </w:r>
      <w:proofErr w:type="spellStart"/>
      <w:r w:rsidRPr="00E86E1E">
        <w:rPr>
          <w:rFonts w:ascii="Times New Roman" w:hAnsi="Times New Roman" w:cs="Times New Roman"/>
          <w:sz w:val="28"/>
          <w:szCs w:val="28"/>
        </w:rPr>
        <w:t>MockMvc</w:t>
      </w:r>
      <w:proofErr w:type="spellEnd"/>
    </w:p>
    <w:p w14:paraId="614BA6E1" w14:textId="77777777" w:rsidR="00112520" w:rsidRPr="00112520" w:rsidRDefault="00112520" w:rsidP="00112520">
      <w:pPr>
        <w:pStyle w:val="Zakladny"/>
      </w:pPr>
    </w:p>
    <w:p w14:paraId="2422B98E" w14:textId="2CB71921" w:rsidR="00E86E1E" w:rsidRDefault="00E86E1E" w:rsidP="00E86E1E">
      <w:pPr>
        <w:pStyle w:val="Zakladny"/>
      </w:pPr>
      <w:r w:rsidRPr="00E86E1E">
        <w:rPr>
          <w:noProof/>
        </w:rPr>
        <w:drawing>
          <wp:inline distT="0" distB="0" distL="0" distR="0" wp14:anchorId="76416B25" wp14:editId="46B8500B">
            <wp:extent cx="1724266" cy="409632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3820" w14:textId="3A348855" w:rsidR="00E86E1E" w:rsidRDefault="00E86E1E" w:rsidP="00655516">
      <w:pPr>
        <w:pStyle w:val="Nadpis2urovne"/>
        <w:numPr>
          <w:ilvl w:val="0"/>
          <w:numId w:val="0"/>
        </w:numPr>
      </w:pPr>
      <w:r>
        <w:t>3.2</w:t>
      </w:r>
      <w:r>
        <w:tab/>
      </w:r>
      <w:proofErr w:type="spellStart"/>
      <w:r>
        <w:t>MockMvc</w:t>
      </w:r>
      <w:proofErr w:type="spellEnd"/>
    </w:p>
    <w:p w14:paraId="0C5EFDF9" w14:textId="3341EBCF" w:rsidR="00112520" w:rsidRPr="00112520" w:rsidRDefault="00112520" w:rsidP="00112520">
      <w:pPr>
        <w:pStyle w:val="Zakladny"/>
      </w:pPr>
      <w:r w:rsidRPr="00E86E1E">
        <w:t xml:space="preserve">Hlavný vstupný bod pre komunikáciu s aplikáciou. Vďaka </w:t>
      </w:r>
      <w:proofErr w:type="spellStart"/>
      <w:r w:rsidRPr="00E86E1E">
        <w:t>MockMvc</w:t>
      </w:r>
      <w:proofErr w:type="spellEnd"/>
      <w:r w:rsidRPr="00E86E1E">
        <w:t xml:space="preserve"> môžeme volať </w:t>
      </w:r>
      <w:proofErr w:type="spellStart"/>
      <w:r w:rsidRPr="00E86E1E">
        <w:t>requesty</w:t>
      </w:r>
      <w:proofErr w:type="spellEnd"/>
      <w:r w:rsidRPr="00E86E1E">
        <w:t xml:space="preserve"> bez toho aby sa musel spúšťať server.</w:t>
      </w:r>
    </w:p>
    <w:p w14:paraId="618C4AF9" w14:textId="6292F100" w:rsidR="00E86E1E" w:rsidRDefault="00E86E1E" w:rsidP="00E86E1E">
      <w:pPr>
        <w:pStyle w:val="Odsekzoznamu"/>
        <w:ind w:left="34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112520">
        <w:tab/>
      </w:r>
      <w:r w:rsidR="00112520">
        <w:tab/>
      </w:r>
      <w:r w:rsidR="00112520">
        <w:tab/>
      </w:r>
      <w:r w:rsidR="00112520">
        <w:tab/>
      </w:r>
      <w:r w:rsidR="00112520">
        <w:tab/>
      </w:r>
      <w:r w:rsidR="00112520">
        <w:tab/>
      </w:r>
    </w:p>
    <w:p w14:paraId="38703913" w14:textId="432A525E" w:rsidR="00E86E1E" w:rsidRDefault="00E86E1E" w:rsidP="00E86E1E">
      <w:pPr>
        <w:pStyle w:val="Odsekzoznamu"/>
        <w:ind w:left="340"/>
        <w:jc w:val="both"/>
        <w:rPr>
          <w:rFonts w:ascii="Times New Roman" w:hAnsi="Times New Roman" w:cs="Times New Roman"/>
          <w:sz w:val="28"/>
          <w:szCs w:val="28"/>
        </w:rPr>
      </w:pPr>
      <w:r w:rsidRPr="00065F65">
        <w:rPr>
          <w:noProof/>
        </w:rPr>
        <w:drawing>
          <wp:inline distT="0" distB="0" distL="0" distR="0" wp14:anchorId="729686F5" wp14:editId="13C45447">
            <wp:extent cx="1695687" cy="47631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394" w14:textId="1DA9E008" w:rsidR="00E86E1E" w:rsidRDefault="00E86E1E" w:rsidP="00E86E1E">
      <w:pPr>
        <w:pStyle w:val="Odsekzoznamu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14:paraId="19044F87" w14:textId="506BECB0" w:rsidR="00E86E1E" w:rsidRDefault="00E86E1E" w:rsidP="00655516">
      <w:pPr>
        <w:pStyle w:val="Nadpis2urovne"/>
      </w:pPr>
      <w:r>
        <w:t>Testovanie</w:t>
      </w:r>
    </w:p>
    <w:p w14:paraId="57640A3B" w14:textId="067C55E4" w:rsidR="006B2110" w:rsidRPr="006B2110" w:rsidRDefault="006B2110" w:rsidP="00112520">
      <w:pPr>
        <w:pStyle w:val="Zakladny"/>
        <w:ind w:firstLine="340"/>
      </w:pPr>
      <w:proofErr w:type="spellStart"/>
      <w:r>
        <w:t>Endpointy</w:t>
      </w:r>
      <w:proofErr w:type="spellEnd"/>
      <w:r>
        <w:t xml:space="preserve"> voláme pomocou metódy </w:t>
      </w:r>
      <w:proofErr w:type="spellStart"/>
      <w:r>
        <w:t>perform</w:t>
      </w:r>
      <w:proofErr w:type="spellEnd"/>
      <w:r>
        <w:t xml:space="preserve"> v ktorej môžeme volať rôzne metódy a následne môžeme zadať čo očakávame, aký status by mal </w:t>
      </w:r>
      <w:proofErr w:type="spellStart"/>
      <w:r>
        <w:t>endpoint</w:t>
      </w:r>
      <w:proofErr w:type="spellEnd"/>
      <w:r>
        <w:t xml:space="preserve"> vrátiť, aké hlavičky by mal vrátiť, aké dáta má vrátiť a ďalšie parametre.</w:t>
      </w:r>
    </w:p>
    <w:p w14:paraId="7F8549C1" w14:textId="2F708AFD" w:rsidR="00E86E1E" w:rsidRDefault="006B2110" w:rsidP="006B2110">
      <w:pPr>
        <w:pStyle w:val="Nadpis3urovne"/>
      </w:pPr>
      <w:r>
        <w:lastRenderedPageBreak/>
        <w:t>Metódy</w:t>
      </w:r>
    </w:p>
    <w:p w14:paraId="790973E4" w14:textId="303AFB47" w:rsidR="006B2110" w:rsidRDefault="006B2110" w:rsidP="00112520">
      <w:pPr>
        <w:pStyle w:val="Zakladny"/>
        <w:ind w:firstLine="340"/>
      </w:pPr>
      <w:r>
        <w:t xml:space="preserve">Metódy voláme pomocou triedy </w:t>
      </w:r>
      <w:proofErr w:type="spellStart"/>
      <w:r>
        <w:t>MockMvcRequestBuilder</w:t>
      </w:r>
      <w:proofErr w:type="spellEnd"/>
      <w:r>
        <w:t xml:space="preserve"> ktorý obsahuje</w:t>
      </w:r>
      <w:r w:rsidR="00112520">
        <w:t xml:space="preserve"> statické</w:t>
      </w:r>
      <w:r>
        <w:t xml:space="preserve"> metódy ako get a post na ktoré je možné následne zadať aký typ dát posielame</w:t>
      </w:r>
      <w:r w:rsidR="00112520">
        <w:t xml:space="preserve"> a vložiť dané dáta</w:t>
      </w:r>
      <w:r>
        <w:t>.</w:t>
      </w:r>
    </w:p>
    <w:p w14:paraId="3B30EAF8" w14:textId="5EB31165" w:rsidR="006B2110" w:rsidRDefault="006B2110" w:rsidP="006B2110">
      <w:pPr>
        <w:pStyle w:val="Zakladny"/>
        <w:ind w:left="424"/>
      </w:pPr>
    </w:p>
    <w:p w14:paraId="16AF3FB6" w14:textId="77777777" w:rsidR="006B2110" w:rsidRDefault="006B2110" w:rsidP="006B2110">
      <w:pPr>
        <w:pStyle w:val="Zakladny"/>
        <w:ind w:left="424"/>
      </w:pPr>
    </w:p>
    <w:tbl>
      <w:tblPr>
        <w:tblStyle w:val="Obyajntabuka4"/>
        <w:tblW w:w="0" w:type="auto"/>
        <w:tblLook w:val="04A0" w:firstRow="1" w:lastRow="0" w:firstColumn="1" w:lastColumn="0" w:noHBand="0" w:noVBand="1"/>
      </w:tblPr>
      <w:tblGrid>
        <w:gridCol w:w="1089"/>
        <w:gridCol w:w="7698"/>
      </w:tblGrid>
      <w:tr w:rsidR="006B2110" w14:paraId="2302F14A" w14:textId="77777777" w:rsidTr="006B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D6EE00E" w14:textId="737C0A51" w:rsidR="006B2110" w:rsidRDefault="006B2110" w:rsidP="006B2110">
            <w:pPr>
              <w:pStyle w:val="Zakladny"/>
              <w:ind w:firstLine="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GET</w:t>
            </w:r>
          </w:p>
        </w:tc>
        <w:tc>
          <w:tcPr>
            <w:tcW w:w="7081" w:type="dxa"/>
          </w:tcPr>
          <w:p w14:paraId="21966DE7" w14:textId="352F1A2A" w:rsidR="006B2110" w:rsidRDefault="006B2110" w:rsidP="006B2110">
            <w:pPr>
              <w:pStyle w:val="Zakladny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32"/>
              </w:rPr>
            </w:pPr>
            <w:r w:rsidRPr="006B2110">
              <w:rPr>
                <w:noProof/>
                <w:szCs w:val="32"/>
              </w:rPr>
              <w:drawing>
                <wp:inline distT="0" distB="0" distL="0" distR="0" wp14:anchorId="6B0B9AB1" wp14:editId="373A658C">
                  <wp:extent cx="3400900" cy="457264"/>
                  <wp:effectExtent l="0" t="0" r="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110" w14:paraId="69068A3A" w14:textId="77777777" w:rsidTr="006B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2EF6A77" w14:textId="05A6A48D" w:rsidR="006B2110" w:rsidRDefault="006B2110" w:rsidP="006B2110">
            <w:pPr>
              <w:pStyle w:val="Zakladny"/>
              <w:ind w:firstLine="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POST</w:t>
            </w:r>
          </w:p>
        </w:tc>
        <w:tc>
          <w:tcPr>
            <w:tcW w:w="7081" w:type="dxa"/>
          </w:tcPr>
          <w:p w14:paraId="75D4351D" w14:textId="3FF7DDD3" w:rsidR="006B2110" w:rsidRDefault="006B2110" w:rsidP="006B2110">
            <w:pPr>
              <w:pStyle w:val="Zakladny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32"/>
              </w:rPr>
            </w:pPr>
            <w:r w:rsidRPr="006B2110">
              <w:rPr>
                <w:b/>
                <w:noProof/>
                <w:szCs w:val="32"/>
              </w:rPr>
              <w:drawing>
                <wp:inline distT="0" distB="0" distL="0" distR="0" wp14:anchorId="2305D0D1" wp14:editId="1D9CCB99">
                  <wp:extent cx="4751072" cy="845228"/>
                  <wp:effectExtent l="0" t="0" r="0" b="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195" cy="84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260F8" w14:textId="77777777" w:rsidR="006B2110" w:rsidRDefault="006B2110" w:rsidP="006B2110">
      <w:pPr>
        <w:pStyle w:val="Zakladny"/>
        <w:ind w:left="424"/>
        <w:rPr>
          <w:b/>
          <w:szCs w:val="32"/>
        </w:rPr>
      </w:pPr>
    </w:p>
    <w:p w14:paraId="62A4EF00" w14:textId="77FE39C9" w:rsidR="006B2110" w:rsidRDefault="00112520" w:rsidP="00112520">
      <w:pPr>
        <w:pStyle w:val="Nadpis3urovne"/>
      </w:pPr>
      <w:r>
        <w:t>Výstup</w:t>
      </w:r>
    </w:p>
    <w:p w14:paraId="6EFBD950" w14:textId="0FFA17AB" w:rsidR="00112520" w:rsidRDefault="00112520" w:rsidP="00112520">
      <w:pPr>
        <w:pStyle w:val="Zakladny"/>
        <w:ind w:firstLine="340"/>
      </w:pPr>
      <w:r>
        <w:t>Pomocou</w:t>
      </w:r>
      <w:r w:rsidR="001A0150">
        <w:t xml:space="preserve"> triedy </w:t>
      </w:r>
      <w:proofErr w:type="spellStart"/>
      <w:r w:rsidR="001A0150">
        <w:t>MockMvcResultHandler</w:t>
      </w:r>
      <w:proofErr w:type="spellEnd"/>
      <w:r w:rsidR="001A0150">
        <w:t xml:space="preserve"> a jej statickej metódy</w:t>
      </w:r>
      <w:r>
        <w:t xml:space="preserve"> </w:t>
      </w:r>
      <w:proofErr w:type="spellStart"/>
      <w:r>
        <w:t>print</w:t>
      </w:r>
      <w:proofErr w:type="spellEnd"/>
      <w:r>
        <w:t>() test zobrazí všetky podrobnosti o </w:t>
      </w:r>
      <w:proofErr w:type="spellStart"/>
      <w:r>
        <w:t>requeste</w:t>
      </w:r>
      <w:proofErr w:type="spellEnd"/>
      <w:r>
        <w:t>. Zároveň je možné porovnávať výsledky s očakávaným výsledkom</w:t>
      </w:r>
      <w:r w:rsidR="001A0150">
        <w:t xml:space="preserve"> pomocou triedy </w:t>
      </w:r>
      <w:proofErr w:type="spellStart"/>
      <w:r w:rsidR="001A0150">
        <w:t>MockMvcResultMatchers</w:t>
      </w:r>
      <w:proofErr w:type="spellEnd"/>
      <w:r w:rsidR="001A0150">
        <w:t xml:space="preserve"> a jej metód:</w:t>
      </w:r>
    </w:p>
    <w:p w14:paraId="3F3922D8" w14:textId="1D19A510" w:rsidR="00112520" w:rsidRDefault="001A0150">
      <w:pPr>
        <w:pStyle w:val="Zakladny"/>
        <w:numPr>
          <w:ilvl w:val="0"/>
          <w:numId w:val="9"/>
        </w:numPr>
      </w:pPr>
      <w:r>
        <w:t>status() – status odpovede</w:t>
      </w:r>
    </w:p>
    <w:p w14:paraId="1DE4FA84" w14:textId="5E587983" w:rsidR="001A0150" w:rsidRDefault="001A0150">
      <w:pPr>
        <w:pStyle w:val="Zakladny"/>
        <w:numPr>
          <w:ilvl w:val="0"/>
          <w:numId w:val="9"/>
        </w:numPr>
      </w:pPr>
      <w:proofErr w:type="spellStart"/>
      <w:r>
        <w:t>content</w:t>
      </w:r>
      <w:proofErr w:type="spellEnd"/>
      <w:r>
        <w:t xml:space="preserve">() </w:t>
      </w:r>
    </w:p>
    <w:p w14:paraId="24A4C6C5" w14:textId="3F438F80" w:rsidR="001A0150" w:rsidRDefault="001A0150">
      <w:pPr>
        <w:pStyle w:val="Zakladny"/>
        <w:numPr>
          <w:ilvl w:val="1"/>
          <w:numId w:val="9"/>
        </w:numPr>
      </w:pPr>
      <w:r>
        <w:t>formu odpovede (typ dát, kódovanie...)</w:t>
      </w:r>
    </w:p>
    <w:p w14:paraId="18AAE628" w14:textId="033A8B2F" w:rsidR="001A0150" w:rsidRDefault="001A0150">
      <w:pPr>
        <w:pStyle w:val="Zakladny"/>
        <w:numPr>
          <w:ilvl w:val="1"/>
          <w:numId w:val="9"/>
        </w:numPr>
      </w:pPr>
      <w:r>
        <w:t xml:space="preserve">samotnú odpoveď - porovnanie základného </w:t>
      </w:r>
      <w:proofErr w:type="spellStart"/>
      <w:r>
        <w:t>stringu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())</w:t>
      </w:r>
    </w:p>
    <w:p w14:paraId="13BE4946" w14:textId="77FA2F76" w:rsidR="001A0150" w:rsidRDefault="001A0150">
      <w:pPr>
        <w:pStyle w:val="Zakladny"/>
        <w:numPr>
          <w:ilvl w:val="0"/>
          <w:numId w:val="9"/>
        </w:numPr>
      </w:pPr>
      <w:proofErr w:type="spellStart"/>
      <w:r>
        <w:t>header</w:t>
      </w:r>
      <w:proofErr w:type="spellEnd"/>
      <w:r>
        <w:t>() – hlavičku odpovede</w:t>
      </w:r>
    </w:p>
    <w:p w14:paraId="53FBB436" w14:textId="522C0C86" w:rsidR="001A0150" w:rsidRDefault="001A0150">
      <w:pPr>
        <w:pStyle w:val="Zakladny"/>
        <w:numPr>
          <w:ilvl w:val="0"/>
          <w:numId w:val="9"/>
        </w:numPr>
      </w:pPr>
      <w:proofErr w:type="spellStart"/>
      <w:r>
        <w:t>jsonPath</w:t>
      </w:r>
      <w:proofErr w:type="spellEnd"/>
      <w:r>
        <w:t>() – porovnanie konkrétnej hodnoty v </w:t>
      </w:r>
      <w:proofErr w:type="spellStart"/>
      <w:r>
        <w:t>json</w:t>
      </w:r>
      <w:proofErr w:type="spellEnd"/>
      <w:r>
        <w:t>-e</w:t>
      </w:r>
    </w:p>
    <w:p w14:paraId="169A194D" w14:textId="66044595" w:rsidR="00EC6E33" w:rsidRDefault="001A0150" w:rsidP="00655516">
      <w:pPr>
        <w:pStyle w:val="Nadpis2urovne"/>
      </w:pPr>
      <w:r>
        <w:lastRenderedPageBreak/>
        <w:t>Test</w:t>
      </w:r>
      <w:r w:rsidR="00EC6E33">
        <w:t>y</w:t>
      </w:r>
    </w:p>
    <w:p w14:paraId="7EE94A11" w14:textId="30C94AA8" w:rsidR="001A0150" w:rsidRDefault="005E0A2A" w:rsidP="00655516">
      <w:pPr>
        <w:pStyle w:val="Nadpis2urovne"/>
        <w:numPr>
          <w:ilvl w:val="0"/>
          <w:numId w:val="0"/>
        </w:numPr>
      </w:pPr>
      <w:r w:rsidRPr="005E0A2A">
        <w:rPr>
          <w:noProof/>
        </w:rPr>
        <w:drawing>
          <wp:inline distT="0" distB="0" distL="0" distR="0" wp14:anchorId="22C6445D" wp14:editId="2A74D8ED">
            <wp:extent cx="5818006" cy="13335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848" cy="13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8C2C" w14:textId="4CEE4F60" w:rsidR="00E86E1E" w:rsidRPr="00E86E1E" w:rsidRDefault="00EC6E33" w:rsidP="00EC6E33">
      <w:pPr>
        <w:pStyle w:val="Zakladny"/>
        <w:ind w:firstLine="0"/>
      </w:pPr>
      <w:r w:rsidRPr="00EC6E33">
        <w:rPr>
          <w:noProof/>
        </w:rPr>
        <w:drawing>
          <wp:inline distT="0" distB="0" distL="0" distR="0" wp14:anchorId="7EC7BAEE" wp14:editId="3087D507">
            <wp:extent cx="5817870" cy="1822761"/>
            <wp:effectExtent l="0" t="0" r="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7603" cy="18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8778" w14:textId="6C55F316" w:rsidR="00E86E1E" w:rsidRDefault="00E86E1E" w:rsidP="00E86E1E">
      <w:pPr>
        <w:pStyle w:val="Zakladny"/>
      </w:pPr>
    </w:p>
    <w:p w14:paraId="385B93CB" w14:textId="77777777" w:rsidR="00E86E1E" w:rsidRPr="00E86E1E" w:rsidRDefault="00E86E1E" w:rsidP="00E86E1E">
      <w:pPr>
        <w:pStyle w:val="Zakladny"/>
      </w:pPr>
    </w:p>
    <w:p w14:paraId="31FB7643" w14:textId="378D43E4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72475D" w14:textId="4947E920" w:rsidR="0033270F" w:rsidRDefault="0033270F" w:rsidP="00E0262C">
      <w:pPr>
        <w:pStyle w:val="Nadpis1rovne"/>
      </w:pPr>
      <w:bookmarkStart w:id="12" w:name="_Toc121876918"/>
      <w:r>
        <w:lastRenderedPageBreak/>
        <w:t>End-to-end testy</w:t>
      </w:r>
      <w:bookmarkEnd w:id="12"/>
    </w:p>
    <w:p w14:paraId="66C7551A" w14:textId="0818B68B" w:rsidR="0033270F" w:rsidRDefault="0033270F" w:rsidP="00E86E1E">
      <w:pPr>
        <w:pStyle w:val="Zakladny"/>
      </w:pPr>
    </w:p>
    <w:p w14:paraId="371F9BC8" w14:textId="3575ED40" w:rsidR="0033270F" w:rsidRDefault="0033270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81B78B6" w14:textId="47C7B4AA" w:rsidR="0033270F" w:rsidRDefault="0033270F" w:rsidP="00E0262C">
      <w:pPr>
        <w:pStyle w:val="Nadpis1rovne"/>
      </w:pPr>
      <w:bookmarkStart w:id="13" w:name="_Toc121876919"/>
      <w:r>
        <w:lastRenderedPageBreak/>
        <w:t>Výkonnostné testy</w:t>
      </w:r>
      <w:bookmarkEnd w:id="13"/>
    </w:p>
    <w:p w14:paraId="536AC036" w14:textId="415CCB62" w:rsidR="0033270F" w:rsidRDefault="0033270F" w:rsidP="00E86E1E">
      <w:pPr>
        <w:pStyle w:val="Zakladny"/>
      </w:pPr>
    </w:p>
    <w:p w14:paraId="1FF33A6E" w14:textId="77777777" w:rsidR="0033270F" w:rsidRPr="0033270F" w:rsidRDefault="0033270F" w:rsidP="00E86E1E">
      <w:pPr>
        <w:pStyle w:val="Zakladny"/>
      </w:pPr>
    </w:p>
    <w:bookmarkEnd w:id="9" w:displacedByCustomXml="next"/>
    <w:bookmarkStart w:id="14" w:name="_Toc121876920" w:displacedByCustomXml="next"/>
    <w:bookmarkStart w:id="15" w:name="_Toc121870848" w:displacedByCustomXml="next"/>
    <w:bookmarkStart w:id="16" w:name="_Toc121869357" w:displacedByCustomXml="next"/>
    <w:sdt>
      <w:sdtPr>
        <w:id w:val="-1274239281"/>
        <w:lock w:val="sdtContentLocked"/>
        <w:placeholder>
          <w:docPart w:val="94072E4406F84E2FB7999464BD079A39"/>
        </w:placeholder>
        <w:showingPlcHdr/>
      </w:sdtPr>
      <w:sdtContent>
        <w:p w14:paraId="2D0355B7" w14:textId="346291A5" w:rsidR="00DC0093" w:rsidRDefault="00DC0093" w:rsidP="00E0262C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14" w:displacedByCustomXml="prev"/>
    <w:bookmarkEnd w:id="15" w:displacedByCustomXml="prev"/>
    <w:bookmarkEnd w:id="16" w:displacedByCustomXml="prev"/>
    <w:sdt>
      <w:sdtPr>
        <w:id w:val="-2096688718"/>
        <w:bibliography/>
      </w:sdtPr>
      <w:sdtContent>
        <w:p w14:paraId="2E69360A" w14:textId="77777777" w:rsidR="00A27E19" w:rsidRPr="00A27E19" w:rsidRDefault="00A27E19" w:rsidP="00A27E19">
          <w:pPr>
            <w:ind w:left="360"/>
          </w:pPr>
          <w:hyperlink r:id="rId21" w:history="1">
            <w:r w:rsidRPr="00A27E19">
              <w:rPr>
                <w:rStyle w:val="Hypertextovprepojenie"/>
              </w:rPr>
              <w:t>https://www.guru99.com/unit-testing-guide.html</w:t>
            </w:r>
          </w:hyperlink>
        </w:p>
        <w:p w14:paraId="154AEBF0" w14:textId="77777777" w:rsidR="00A27E19" w:rsidRPr="00A27E19" w:rsidRDefault="00A27E19" w:rsidP="00A27E19">
          <w:pPr>
            <w:ind w:left="360"/>
          </w:pPr>
          <w:hyperlink r:id="rId22" w:history="1">
            <w:r w:rsidRPr="00A27E19">
              <w:rPr>
                <w:rStyle w:val="Hypertextovprepojenie"/>
              </w:rPr>
              <w:t>https://www.spiceworks.com/tech/devops/articles/what-is-unit-testing/</w:t>
            </w:r>
          </w:hyperlink>
        </w:p>
        <w:p w14:paraId="764A028B" w14:textId="77777777" w:rsidR="00A27E19" w:rsidRPr="00A27E19" w:rsidRDefault="00A27E19" w:rsidP="00A27E19">
          <w:pPr>
            <w:ind w:left="360"/>
          </w:pPr>
          <w:hyperlink r:id="rId23" w:history="1">
            <w:r w:rsidRPr="00A27E19">
              <w:rPr>
                <w:rStyle w:val="Hypertextovprepojenie"/>
              </w:rPr>
              <w:t>https://devqa.io/junit-5-annotations/</w:t>
            </w:r>
          </w:hyperlink>
        </w:p>
        <w:p w14:paraId="10507CB8" w14:textId="77777777" w:rsidR="00A27E19" w:rsidRPr="00A27E19" w:rsidRDefault="00A27E19" w:rsidP="00A27E19">
          <w:pPr>
            <w:ind w:left="360"/>
          </w:pPr>
          <w:hyperlink r:id="rId24" w:history="1">
            <w:r w:rsidRPr="00A27E19">
              <w:rPr>
                <w:rStyle w:val="Hypertextovprepojenie"/>
              </w:rPr>
              <w:t>https://www.appsdeveloperblog.com/an-overview-of-junit5-assertions-with-examples/</w:t>
            </w:r>
          </w:hyperlink>
        </w:p>
        <w:p w14:paraId="7D85C71C" w14:textId="7ACD59CF" w:rsidR="00F91AFC" w:rsidRDefault="00000000" w:rsidP="00300AF8"/>
      </w:sdtContent>
    </w:sdt>
    <w:p w14:paraId="63F59B84" w14:textId="4BF7FE81" w:rsidR="00F91AFC" w:rsidRDefault="00F91AFC"/>
    <w:sectPr w:rsidR="00F91AFC" w:rsidSect="0022670B">
      <w:footerReference w:type="default" r:id="rId25"/>
      <w:pgSz w:w="11906" w:h="16838" w:code="9"/>
      <w:pgMar w:top="1701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CD75" w14:textId="77777777" w:rsidR="00B86DA3" w:rsidRDefault="00B86DA3" w:rsidP="00C546A9">
      <w:pPr>
        <w:spacing w:after="0" w:line="240" w:lineRule="auto"/>
      </w:pPr>
      <w:r>
        <w:separator/>
      </w:r>
    </w:p>
  </w:endnote>
  <w:endnote w:type="continuationSeparator" w:id="0">
    <w:p w14:paraId="628621B6" w14:textId="77777777" w:rsidR="00B86DA3" w:rsidRDefault="00B86DA3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30B5" w14:textId="7C832DB6" w:rsidR="00870222" w:rsidRPr="004B2C4C" w:rsidRDefault="00870222" w:rsidP="00E86E1E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D03BCB1" wp14:editId="2AD328A6">
              <wp:simplePos x="0" y="0"/>
              <wp:positionH relativeFrom="margin">
                <wp:align>left</wp:align>
              </wp:positionH>
              <wp:positionV relativeFrom="paragraph">
                <wp:posOffset>-1623695</wp:posOffset>
              </wp:positionV>
              <wp:extent cx="3459480" cy="1942165"/>
              <wp:effectExtent l="0" t="0" r="762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480" cy="1942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1F99E5F1" w14:textId="7AC3E05C" w:rsid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Filip Frank</w:t>
                              </w:r>
                            </w:p>
                            <w:p w14:paraId="06F452D8" w14:textId="77777777" w:rsid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Viet Quoc Le</w:t>
                              </w:r>
                            </w:p>
                            <w:p w14:paraId="73814AEE" w14:textId="77777777" w:rsidR="009F2352" w:rsidRPr="009F2352" w:rsidRDefault="009F2352" w:rsidP="009F2352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Juraj Puszter</w:t>
                              </w:r>
                            </w:p>
                            <w:p w14:paraId="6040CB83" w14:textId="1D5195B8" w:rsidR="00882EF0" w:rsidRDefault="009F2352" w:rsidP="00882EF0">
                              <w:pPr>
                                <w:pStyle w:val="obal3"/>
                                <w:jc w:val="left"/>
                                <w:rPr>
                                  <w:rStyle w:val="obal3Char"/>
                                  <w:b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Bc. Tomáš Singhofer</w:t>
                              </w:r>
                              <w:r w:rsidR="00A31091">
                                <w:rPr>
                                  <w:rStyle w:val="obal3Char"/>
                                  <w:b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03BC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27.85pt;width:272.4pt;height:152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" stroked="f">
              <v:textbox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1F99E5F1" w14:textId="7AC3E05C" w:rsid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Filip Frank</w:t>
                        </w:r>
                      </w:p>
                      <w:p w14:paraId="06F452D8" w14:textId="77777777" w:rsid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Viet Quoc Le</w:t>
                        </w:r>
                      </w:p>
                      <w:p w14:paraId="73814AEE" w14:textId="77777777" w:rsidR="009F2352" w:rsidRPr="009F2352" w:rsidRDefault="009F2352" w:rsidP="009F2352">
                        <w:pPr>
                          <w:pStyle w:val="obal3"/>
                          <w:jc w:val="left"/>
                          <w:rPr>
                            <w:rStyle w:val="obal3Char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Juraj Puszter</w:t>
                        </w:r>
                      </w:p>
                      <w:p w14:paraId="6040CB83" w14:textId="1D5195B8" w:rsidR="00882EF0" w:rsidRDefault="009F2352" w:rsidP="00882EF0">
                        <w:pPr>
                          <w:pStyle w:val="obal3"/>
                          <w:jc w:val="left"/>
                          <w:rPr>
                            <w:rStyle w:val="obal3Char"/>
                            <w:b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Bc. Tomáš Singhofer</w:t>
                        </w:r>
                        <w:r w:rsidR="00A31091">
                          <w:rPr>
                            <w:rStyle w:val="obal3Char"/>
                            <w:b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sdt>
      <w:sdtPr>
        <w:id w:val="-519248352"/>
        <w:placeholder>
          <w:docPart w:val="BC10895BF0BC4C45BD3C2954D2B7E29C"/>
        </w:placeholder>
      </w:sdtPr>
      <w:sdtEndPr>
        <w:rPr>
          <w:rStyle w:val="ObalChar"/>
          <w:b/>
          <w:caps/>
          <w:sz w:val="32"/>
          <w:szCs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A27E19">
          <w:rPr>
            <w:rStyle w:val="ObalChar"/>
            <w:noProof/>
          </w:rPr>
          <w:t>2022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6F1B" w14:textId="139F46B2" w:rsidR="00870222" w:rsidRPr="0022670B" w:rsidRDefault="00870222" w:rsidP="0022670B">
    <w:pPr>
      <w:pStyle w:val="Pta"/>
      <w:rPr>
        <w:rStyle w:val="ObalChar"/>
        <w:rFonts w:asciiTheme="minorHAnsi" w:hAnsiTheme="minorHAnsi" w:cstheme="minorBidi"/>
        <w:b w:val="0"/>
        <w:caps w:val="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5249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83C0A" w14:textId="7CB42129" w:rsidR="0022670B" w:rsidRDefault="0022670B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127B4" w14:textId="77777777" w:rsidR="0022670B" w:rsidRPr="0022670B" w:rsidRDefault="0022670B" w:rsidP="0022670B">
    <w:pPr>
      <w:pStyle w:val="Pta"/>
      <w:rPr>
        <w:rStyle w:val="ObalChar"/>
        <w:rFonts w:asciiTheme="minorHAnsi" w:hAnsiTheme="minorHAnsi" w:cstheme="minorBidi"/>
        <w:b w:val="0"/>
        <w:caps w:val="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7D09" w14:textId="77777777" w:rsidR="00B86DA3" w:rsidRDefault="00B86DA3" w:rsidP="00C546A9">
      <w:pPr>
        <w:spacing w:after="0" w:line="240" w:lineRule="auto"/>
      </w:pPr>
      <w:r>
        <w:separator/>
      </w:r>
    </w:p>
  </w:footnote>
  <w:footnote w:type="continuationSeparator" w:id="0">
    <w:p w14:paraId="475F980C" w14:textId="77777777" w:rsidR="00B86DA3" w:rsidRDefault="00B86DA3" w:rsidP="00C5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0D2"/>
    <w:multiLevelType w:val="multilevel"/>
    <w:tmpl w:val="08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004BBF"/>
    <w:multiLevelType w:val="multilevel"/>
    <w:tmpl w:val="DFEE27C6"/>
    <w:styleLink w:val="CurrentList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" w15:restartNumberingAfterBreak="0">
    <w:nsid w:val="19784036"/>
    <w:multiLevelType w:val="hybridMultilevel"/>
    <w:tmpl w:val="2A9E41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36138"/>
    <w:multiLevelType w:val="multilevel"/>
    <w:tmpl w:val="FBCE97EC"/>
    <w:styleLink w:val="CurrentList3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4" w15:restartNumberingAfterBreak="0">
    <w:nsid w:val="2FE0688B"/>
    <w:multiLevelType w:val="hybridMultilevel"/>
    <w:tmpl w:val="DFD454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71914"/>
    <w:multiLevelType w:val="hybridMultilevel"/>
    <w:tmpl w:val="997474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B616B"/>
    <w:multiLevelType w:val="multilevel"/>
    <w:tmpl w:val="0ADCD5B6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pStyle w:val="Nadpis4xx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7" w15:restartNumberingAfterBreak="0">
    <w:nsid w:val="4C824D69"/>
    <w:multiLevelType w:val="hybridMultilevel"/>
    <w:tmpl w:val="0576BB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D3A3C"/>
    <w:multiLevelType w:val="hybridMultilevel"/>
    <w:tmpl w:val="A7F00F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4376B"/>
    <w:multiLevelType w:val="multilevel"/>
    <w:tmpl w:val="2C9228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51367D"/>
    <w:multiLevelType w:val="multilevel"/>
    <w:tmpl w:val="FD484CD4"/>
    <w:styleLink w:val="CurrentList5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1" w15:restartNumberingAfterBreak="0">
    <w:nsid w:val="6C181DA9"/>
    <w:multiLevelType w:val="multilevel"/>
    <w:tmpl w:val="FBCE97EC"/>
    <w:styleLink w:val="CurrentList2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12" w15:restartNumberingAfterBreak="0">
    <w:nsid w:val="705132E7"/>
    <w:multiLevelType w:val="hybridMultilevel"/>
    <w:tmpl w:val="1B70E5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B5973"/>
    <w:multiLevelType w:val="hybridMultilevel"/>
    <w:tmpl w:val="C7DAAD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35AB4"/>
    <w:multiLevelType w:val="hybridMultilevel"/>
    <w:tmpl w:val="CA548A36"/>
    <w:lvl w:ilvl="0" w:tplc="041B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7F3D0E9A"/>
    <w:multiLevelType w:val="multilevel"/>
    <w:tmpl w:val="01B87284"/>
    <w:styleLink w:val="CurrentList1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num w:numId="1" w16cid:durableId="1575629775">
    <w:abstractNumId w:val="9"/>
  </w:num>
  <w:num w:numId="2" w16cid:durableId="1907835990">
    <w:abstractNumId w:val="6"/>
  </w:num>
  <w:num w:numId="3" w16cid:durableId="262035252">
    <w:abstractNumId w:val="15"/>
  </w:num>
  <w:num w:numId="4" w16cid:durableId="1582718496">
    <w:abstractNumId w:val="11"/>
  </w:num>
  <w:num w:numId="5" w16cid:durableId="23092393">
    <w:abstractNumId w:val="3"/>
  </w:num>
  <w:num w:numId="6" w16cid:durableId="1877349421">
    <w:abstractNumId w:val="1"/>
  </w:num>
  <w:num w:numId="7" w16cid:durableId="1680960310">
    <w:abstractNumId w:val="10"/>
  </w:num>
  <w:num w:numId="8" w16cid:durableId="1460150620">
    <w:abstractNumId w:val="0"/>
  </w:num>
  <w:num w:numId="9" w16cid:durableId="1369529643">
    <w:abstractNumId w:val="14"/>
  </w:num>
  <w:num w:numId="10" w16cid:durableId="1977374520">
    <w:abstractNumId w:val="7"/>
  </w:num>
  <w:num w:numId="11" w16cid:durableId="1249120998">
    <w:abstractNumId w:val="12"/>
  </w:num>
  <w:num w:numId="12" w16cid:durableId="1626739193">
    <w:abstractNumId w:val="4"/>
  </w:num>
  <w:num w:numId="13" w16cid:durableId="87312408">
    <w:abstractNumId w:val="8"/>
  </w:num>
  <w:num w:numId="14" w16cid:durableId="752046005">
    <w:abstractNumId w:val="13"/>
  </w:num>
  <w:num w:numId="15" w16cid:durableId="1640644916">
    <w:abstractNumId w:val="2"/>
  </w:num>
  <w:num w:numId="16" w16cid:durableId="4401061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6770737">
    <w:abstractNumId w:val="6"/>
  </w:num>
  <w:num w:numId="18" w16cid:durableId="1851094850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9A"/>
    <w:rsid w:val="00000B9D"/>
    <w:rsid w:val="00001012"/>
    <w:rsid w:val="00001CA2"/>
    <w:rsid w:val="0000282D"/>
    <w:rsid w:val="00005800"/>
    <w:rsid w:val="00005D10"/>
    <w:rsid w:val="00006269"/>
    <w:rsid w:val="00006A64"/>
    <w:rsid w:val="00007A18"/>
    <w:rsid w:val="00007AAC"/>
    <w:rsid w:val="00010026"/>
    <w:rsid w:val="00010DA4"/>
    <w:rsid w:val="0001239F"/>
    <w:rsid w:val="000139AA"/>
    <w:rsid w:val="00014D60"/>
    <w:rsid w:val="00015477"/>
    <w:rsid w:val="00017782"/>
    <w:rsid w:val="00022819"/>
    <w:rsid w:val="000246E2"/>
    <w:rsid w:val="00024DEF"/>
    <w:rsid w:val="0002788A"/>
    <w:rsid w:val="00032360"/>
    <w:rsid w:val="0003241C"/>
    <w:rsid w:val="00034A35"/>
    <w:rsid w:val="000365F7"/>
    <w:rsid w:val="00040FEF"/>
    <w:rsid w:val="00041A26"/>
    <w:rsid w:val="00044E7B"/>
    <w:rsid w:val="00052F1A"/>
    <w:rsid w:val="000537AE"/>
    <w:rsid w:val="00055E56"/>
    <w:rsid w:val="00056363"/>
    <w:rsid w:val="00057703"/>
    <w:rsid w:val="000616C9"/>
    <w:rsid w:val="0006179A"/>
    <w:rsid w:val="00064401"/>
    <w:rsid w:val="00064EE2"/>
    <w:rsid w:val="000665B5"/>
    <w:rsid w:val="00071FA5"/>
    <w:rsid w:val="000725E4"/>
    <w:rsid w:val="000735CB"/>
    <w:rsid w:val="00073ED4"/>
    <w:rsid w:val="00075896"/>
    <w:rsid w:val="000770B0"/>
    <w:rsid w:val="000830F5"/>
    <w:rsid w:val="00083B4B"/>
    <w:rsid w:val="0009019A"/>
    <w:rsid w:val="00093BF6"/>
    <w:rsid w:val="00095A28"/>
    <w:rsid w:val="000A0391"/>
    <w:rsid w:val="000A10DD"/>
    <w:rsid w:val="000A1115"/>
    <w:rsid w:val="000A1DD5"/>
    <w:rsid w:val="000A3424"/>
    <w:rsid w:val="000A4698"/>
    <w:rsid w:val="000A4DDA"/>
    <w:rsid w:val="000A5324"/>
    <w:rsid w:val="000B0358"/>
    <w:rsid w:val="000B1103"/>
    <w:rsid w:val="000B31CF"/>
    <w:rsid w:val="000B3ACD"/>
    <w:rsid w:val="000B699C"/>
    <w:rsid w:val="000C1DD3"/>
    <w:rsid w:val="000C27EF"/>
    <w:rsid w:val="000C2A6A"/>
    <w:rsid w:val="000C4A3F"/>
    <w:rsid w:val="000C70AA"/>
    <w:rsid w:val="000D0707"/>
    <w:rsid w:val="000D1359"/>
    <w:rsid w:val="000D2DAA"/>
    <w:rsid w:val="000D43A0"/>
    <w:rsid w:val="000D453A"/>
    <w:rsid w:val="000D66C8"/>
    <w:rsid w:val="000D6B35"/>
    <w:rsid w:val="000D6BCC"/>
    <w:rsid w:val="000D7BD8"/>
    <w:rsid w:val="000E1F33"/>
    <w:rsid w:val="000E4E0E"/>
    <w:rsid w:val="000E66D6"/>
    <w:rsid w:val="000E6C6E"/>
    <w:rsid w:val="000E6C74"/>
    <w:rsid w:val="000F2AA3"/>
    <w:rsid w:val="000F3028"/>
    <w:rsid w:val="000F36E0"/>
    <w:rsid w:val="000F3CD4"/>
    <w:rsid w:val="001003CF"/>
    <w:rsid w:val="00101006"/>
    <w:rsid w:val="00103740"/>
    <w:rsid w:val="0010387A"/>
    <w:rsid w:val="00106B86"/>
    <w:rsid w:val="00111D48"/>
    <w:rsid w:val="001121B1"/>
    <w:rsid w:val="00112520"/>
    <w:rsid w:val="0011441A"/>
    <w:rsid w:val="001166F3"/>
    <w:rsid w:val="00120F59"/>
    <w:rsid w:val="0012247C"/>
    <w:rsid w:val="00125B44"/>
    <w:rsid w:val="00127F9A"/>
    <w:rsid w:val="00131E05"/>
    <w:rsid w:val="00136891"/>
    <w:rsid w:val="0014279A"/>
    <w:rsid w:val="00142EE9"/>
    <w:rsid w:val="00147150"/>
    <w:rsid w:val="00150F55"/>
    <w:rsid w:val="001517CE"/>
    <w:rsid w:val="001528A1"/>
    <w:rsid w:val="00152BF1"/>
    <w:rsid w:val="00154CF6"/>
    <w:rsid w:val="00154F18"/>
    <w:rsid w:val="0015508A"/>
    <w:rsid w:val="001568EA"/>
    <w:rsid w:val="00157A98"/>
    <w:rsid w:val="00157ACA"/>
    <w:rsid w:val="00160D81"/>
    <w:rsid w:val="00161916"/>
    <w:rsid w:val="001625CF"/>
    <w:rsid w:val="00164417"/>
    <w:rsid w:val="0016467C"/>
    <w:rsid w:val="00166B26"/>
    <w:rsid w:val="0017196B"/>
    <w:rsid w:val="0017288B"/>
    <w:rsid w:val="00175E79"/>
    <w:rsid w:val="001777D1"/>
    <w:rsid w:val="001779E5"/>
    <w:rsid w:val="00180892"/>
    <w:rsid w:val="00181287"/>
    <w:rsid w:val="00185376"/>
    <w:rsid w:val="00185938"/>
    <w:rsid w:val="00186431"/>
    <w:rsid w:val="00192856"/>
    <w:rsid w:val="001957E0"/>
    <w:rsid w:val="00196808"/>
    <w:rsid w:val="00196A8B"/>
    <w:rsid w:val="001A0150"/>
    <w:rsid w:val="001A11C6"/>
    <w:rsid w:val="001A1333"/>
    <w:rsid w:val="001A1B3F"/>
    <w:rsid w:val="001A5D97"/>
    <w:rsid w:val="001B0585"/>
    <w:rsid w:val="001B05E3"/>
    <w:rsid w:val="001B0D12"/>
    <w:rsid w:val="001B28EA"/>
    <w:rsid w:val="001B4CF3"/>
    <w:rsid w:val="001B55CA"/>
    <w:rsid w:val="001B7F57"/>
    <w:rsid w:val="001C4087"/>
    <w:rsid w:val="001C4183"/>
    <w:rsid w:val="001C4707"/>
    <w:rsid w:val="001C4D5A"/>
    <w:rsid w:val="001C55FF"/>
    <w:rsid w:val="001C611B"/>
    <w:rsid w:val="001C77BA"/>
    <w:rsid w:val="001C7EA6"/>
    <w:rsid w:val="001D04CA"/>
    <w:rsid w:val="001D1981"/>
    <w:rsid w:val="001D6589"/>
    <w:rsid w:val="001D6977"/>
    <w:rsid w:val="001E07C5"/>
    <w:rsid w:val="001E2758"/>
    <w:rsid w:val="001E2854"/>
    <w:rsid w:val="001E49EE"/>
    <w:rsid w:val="001E5FE1"/>
    <w:rsid w:val="001F0FBE"/>
    <w:rsid w:val="001F3FB2"/>
    <w:rsid w:val="00201454"/>
    <w:rsid w:val="00201CF1"/>
    <w:rsid w:val="00206FE9"/>
    <w:rsid w:val="00207352"/>
    <w:rsid w:val="002131E9"/>
    <w:rsid w:val="00213421"/>
    <w:rsid w:val="0021404C"/>
    <w:rsid w:val="00216525"/>
    <w:rsid w:val="002204B1"/>
    <w:rsid w:val="0022430E"/>
    <w:rsid w:val="00224C20"/>
    <w:rsid w:val="00224F82"/>
    <w:rsid w:val="0022670B"/>
    <w:rsid w:val="00227423"/>
    <w:rsid w:val="00230B10"/>
    <w:rsid w:val="00232E6F"/>
    <w:rsid w:val="00235BA3"/>
    <w:rsid w:val="002360BF"/>
    <w:rsid w:val="0024027A"/>
    <w:rsid w:val="00243E44"/>
    <w:rsid w:val="002512B3"/>
    <w:rsid w:val="002516D2"/>
    <w:rsid w:val="00251A88"/>
    <w:rsid w:val="00251E9E"/>
    <w:rsid w:val="002550EA"/>
    <w:rsid w:val="00257006"/>
    <w:rsid w:val="00257A8E"/>
    <w:rsid w:val="002623CB"/>
    <w:rsid w:val="00262A54"/>
    <w:rsid w:val="00265FD7"/>
    <w:rsid w:val="00270004"/>
    <w:rsid w:val="00270535"/>
    <w:rsid w:val="00271559"/>
    <w:rsid w:val="00275613"/>
    <w:rsid w:val="002808EC"/>
    <w:rsid w:val="00280E12"/>
    <w:rsid w:val="00280E36"/>
    <w:rsid w:val="00281BAA"/>
    <w:rsid w:val="00281D86"/>
    <w:rsid w:val="00283964"/>
    <w:rsid w:val="00284D9E"/>
    <w:rsid w:val="00286BB9"/>
    <w:rsid w:val="00287240"/>
    <w:rsid w:val="0029285B"/>
    <w:rsid w:val="00293920"/>
    <w:rsid w:val="00296166"/>
    <w:rsid w:val="00297412"/>
    <w:rsid w:val="002A0925"/>
    <w:rsid w:val="002A0D9A"/>
    <w:rsid w:val="002A4D7B"/>
    <w:rsid w:val="002B1977"/>
    <w:rsid w:val="002B26BC"/>
    <w:rsid w:val="002B2A23"/>
    <w:rsid w:val="002B2FE8"/>
    <w:rsid w:val="002B4548"/>
    <w:rsid w:val="002B6D43"/>
    <w:rsid w:val="002C06B1"/>
    <w:rsid w:val="002C3126"/>
    <w:rsid w:val="002C3A33"/>
    <w:rsid w:val="002C6588"/>
    <w:rsid w:val="002C73E8"/>
    <w:rsid w:val="002D0E78"/>
    <w:rsid w:val="002D3F8E"/>
    <w:rsid w:val="002D4938"/>
    <w:rsid w:val="002D77EC"/>
    <w:rsid w:val="002D780B"/>
    <w:rsid w:val="002D7EE7"/>
    <w:rsid w:val="002E0322"/>
    <w:rsid w:val="002F5D76"/>
    <w:rsid w:val="002F651B"/>
    <w:rsid w:val="00300AF8"/>
    <w:rsid w:val="003013EB"/>
    <w:rsid w:val="00305575"/>
    <w:rsid w:val="00305844"/>
    <w:rsid w:val="0030586C"/>
    <w:rsid w:val="003066E0"/>
    <w:rsid w:val="00307E87"/>
    <w:rsid w:val="00310419"/>
    <w:rsid w:val="00310743"/>
    <w:rsid w:val="00312577"/>
    <w:rsid w:val="00315EC6"/>
    <w:rsid w:val="00324FC4"/>
    <w:rsid w:val="00325700"/>
    <w:rsid w:val="003273AF"/>
    <w:rsid w:val="00331F97"/>
    <w:rsid w:val="0033260C"/>
    <w:rsid w:val="0033270F"/>
    <w:rsid w:val="00335120"/>
    <w:rsid w:val="003361AE"/>
    <w:rsid w:val="003415AA"/>
    <w:rsid w:val="003429F9"/>
    <w:rsid w:val="0034307E"/>
    <w:rsid w:val="003445E5"/>
    <w:rsid w:val="00345011"/>
    <w:rsid w:val="00350385"/>
    <w:rsid w:val="0035129A"/>
    <w:rsid w:val="0035185E"/>
    <w:rsid w:val="003523E2"/>
    <w:rsid w:val="00354701"/>
    <w:rsid w:val="003616C9"/>
    <w:rsid w:val="00363EA2"/>
    <w:rsid w:val="003728A3"/>
    <w:rsid w:val="00374389"/>
    <w:rsid w:val="003767D2"/>
    <w:rsid w:val="00380099"/>
    <w:rsid w:val="00385502"/>
    <w:rsid w:val="00387767"/>
    <w:rsid w:val="003910B0"/>
    <w:rsid w:val="00391544"/>
    <w:rsid w:val="003968B4"/>
    <w:rsid w:val="00397B8A"/>
    <w:rsid w:val="003A000F"/>
    <w:rsid w:val="003A17A7"/>
    <w:rsid w:val="003A1909"/>
    <w:rsid w:val="003A4111"/>
    <w:rsid w:val="003B75A3"/>
    <w:rsid w:val="003C0F4E"/>
    <w:rsid w:val="003C4473"/>
    <w:rsid w:val="003C551F"/>
    <w:rsid w:val="003C5B78"/>
    <w:rsid w:val="003C5BA0"/>
    <w:rsid w:val="003C699E"/>
    <w:rsid w:val="003D1136"/>
    <w:rsid w:val="003D3305"/>
    <w:rsid w:val="003D46B7"/>
    <w:rsid w:val="003D4D3E"/>
    <w:rsid w:val="003D6758"/>
    <w:rsid w:val="003D6F8A"/>
    <w:rsid w:val="003D74E6"/>
    <w:rsid w:val="003D775C"/>
    <w:rsid w:val="003E01F7"/>
    <w:rsid w:val="003E2046"/>
    <w:rsid w:val="003E2BD7"/>
    <w:rsid w:val="003E7719"/>
    <w:rsid w:val="003F0BC4"/>
    <w:rsid w:val="003F1B43"/>
    <w:rsid w:val="003F23E2"/>
    <w:rsid w:val="003F3427"/>
    <w:rsid w:val="003F3B62"/>
    <w:rsid w:val="00400127"/>
    <w:rsid w:val="00400BCE"/>
    <w:rsid w:val="00400FD8"/>
    <w:rsid w:val="00401D62"/>
    <w:rsid w:val="00402C19"/>
    <w:rsid w:val="004042F0"/>
    <w:rsid w:val="00405D73"/>
    <w:rsid w:val="00406156"/>
    <w:rsid w:val="004061FC"/>
    <w:rsid w:val="004069B7"/>
    <w:rsid w:val="00407251"/>
    <w:rsid w:val="00412DB8"/>
    <w:rsid w:val="0041334F"/>
    <w:rsid w:val="00413BCC"/>
    <w:rsid w:val="00416686"/>
    <w:rsid w:val="00417D37"/>
    <w:rsid w:val="00420B27"/>
    <w:rsid w:val="00421605"/>
    <w:rsid w:val="00421EEE"/>
    <w:rsid w:val="00422872"/>
    <w:rsid w:val="004242A0"/>
    <w:rsid w:val="0042579B"/>
    <w:rsid w:val="00427D4C"/>
    <w:rsid w:val="00430F52"/>
    <w:rsid w:val="00432D8B"/>
    <w:rsid w:val="00433213"/>
    <w:rsid w:val="00433694"/>
    <w:rsid w:val="004336C7"/>
    <w:rsid w:val="00433CFF"/>
    <w:rsid w:val="00434AEE"/>
    <w:rsid w:val="00436583"/>
    <w:rsid w:val="00436603"/>
    <w:rsid w:val="00437D90"/>
    <w:rsid w:val="00440B73"/>
    <w:rsid w:val="00440FF9"/>
    <w:rsid w:val="00441A5F"/>
    <w:rsid w:val="00442754"/>
    <w:rsid w:val="00445286"/>
    <w:rsid w:val="004534F6"/>
    <w:rsid w:val="004556C2"/>
    <w:rsid w:val="0046023F"/>
    <w:rsid w:val="00473CAE"/>
    <w:rsid w:val="0048207F"/>
    <w:rsid w:val="00484E77"/>
    <w:rsid w:val="00485E0C"/>
    <w:rsid w:val="004874C3"/>
    <w:rsid w:val="004874F6"/>
    <w:rsid w:val="004876B9"/>
    <w:rsid w:val="004903D8"/>
    <w:rsid w:val="00491DAF"/>
    <w:rsid w:val="00491F98"/>
    <w:rsid w:val="00492497"/>
    <w:rsid w:val="00493442"/>
    <w:rsid w:val="00493E81"/>
    <w:rsid w:val="0049438A"/>
    <w:rsid w:val="004962F5"/>
    <w:rsid w:val="00496AB3"/>
    <w:rsid w:val="004A1C64"/>
    <w:rsid w:val="004A2FD4"/>
    <w:rsid w:val="004A39FA"/>
    <w:rsid w:val="004A3A6D"/>
    <w:rsid w:val="004A4811"/>
    <w:rsid w:val="004A71EF"/>
    <w:rsid w:val="004B097D"/>
    <w:rsid w:val="004B0C5A"/>
    <w:rsid w:val="004B1471"/>
    <w:rsid w:val="004B1648"/>
    <w:rsid w:val="004B190E"/>
    <w:rsid w:val="004B2C4C"/>
    <w:rsid w:val="004B4AF5"/>
    <w:rsid w:val="004B5584"/>
    <w:rsid w:val="004C04F3"/>
    <w:rsid w:val="004C2060"/>
    <w:rsid w:val="004C2BB6"/>
    <w:rsid w:val="004C5C6D"/>
    <w:rsid w:val="004C71B5"/>
    <w:rsid w:val="004D1D76"/>
    <w:rsid w:val="004D41EB"/>
    <w:rsid w:val="004D51E8"/>
    <w:rsid w:val="004E0140"/>
    <w:rsid w:val="004E0413"/>
    <w:rsid w:val="004E0630"/>
    <w:rsid w:val="004E2244"/>
    <w:rsid w:val="004E6240"/>
    <w:rsid w:val="004F1755"/>
    <w:rsid w:val="004F4D49"/>
    <w:rsid w:val="004F6014"/>
    <w:rsid w:val="004F62B1"/>
    <w:rsid w:val="004F632C"/>
    <w:rsid w:val="005017DA"/>
    <w:rsid w:val="00501E67"/>
    <w:rsid w:val="005024A4"/>
    <w:rsid w:val="00503EE5"/>
    <w:rsid w:val="00505803"/>
    <w:rsid w:val="00511700"/>
    <w:rsid w:val="00515D2F"/>
    <w:rsid w:val="00516B92"/>
    <w:rsid w:val="00517607"/>
    <w:rsid w:val="00524B39"/>
    <w:rsid w:val="00525EAF"/>
    <w:rsid w:val="00526B27"/>
    <w:rsid w:val="0052787A"/>
    <w:rsid w:val="005311D3"/>
    <w:rsid w:val="00531DBC"/>
    <w:rsid w:val="0053288F"/>
    <w:rsid w:val="00532982"/>
    <w:rsid w:val="00532B17"/>
    <w:rsid w:val="00533008"/>
    <w:rsid w:val="00533B18"/>
    <w:rsid w:val="00542306"/>
    <w:rsid w:val="005443CD"/>
    <w:rsid w:val="0054595A"/>
    <w:rsid w:val="00545B8F"/>
    <w:rsid w:val="00547546"/>
    <w:rsid w:val="00552177"/>
    <w:rsid w:val="00553904"/>
    <w:rsid w:val="00553D98"/>
    <w:rsid w:val="005552F2"/>
    <w:rsid w:val="0055724B"/>
    <w:rsid w:val="005578A1"/>
    <w:rsid w:val="00557EED"/>
    <w:rsid w:val="005602EC"/>
    <w:rsid w:val="005609D3"/>
    <w:rsid w:val="0056277E"/>
    <w:rsid w:val="0056350A"/>
    <w:rsid w:val="005712C4"/>
    <w:rsid w:val="00571BF8"/>
    <w:rsid w:val="005726E3"/>
    <w:rsid w:val="005751F8"/>
    <w:rsid w:val="005768BF"/>
    <w:rsid w:val="00580B15"/>
    <w:rsid w:val="00582ED6"/>
    <w:rsid w:val="00583614"/>
    <w:rsid w:val="005855D7"/>
    <w:rsid w:val="00593576"/>
    <w:rsid w:val="005958AD"/>
    <w:rsid w:val="00595EE1"/>
    <w:rsid w:val="00596A28"/>
    <w:rsid w:val="0059750F"/>
    <w:rsid w:val="005A167D"/>
    <w:rsid w:val="005A28A4"/>
    <w:rsid w:val="005A30A9"/>
    <w:rsid w:val="005A315A"/>
    <w:rsid w:val="005B0018"/>
    <w:rsid w:val="005B043F"/>
    <w:rsid w:val="005B0F12"/>
    <w:rsid w:val="005B4567"/>
    <w:rsid w:val="005B4CE1"/>
    <w:rsid w:val="005B4FE3"/>
    <w:rsid w:val="005B5F7C"/>
    <w:rsid w:val="005C2CEC"/>
    <w:rsid w:val="005C3493"/>
    <w:rsid w:val="005C3F7A"/>
    <w:rsid w:val="005C53ED"/>
    <w:rsid w:val="005C5D2C"/>
    <w:rsid w:val="005C6C21"/>
    <w:rsid w:val="005E0A2A"/>
    <w:rsid w:val="005E0DAF"/>
    <w:rsid w:val="005E0F05"/>
    <w:rsid w:val="005E3705"/>
    <w:rsid w:val="005E49AF"/>
    <w:rsid w:val="005E5410"/>
    <w:rsid w:val="005E6115"/>
    <w:rsid w:val="005E7842"/>
    <w:rsid w:val="005F5A09"/>
    <w:rsid w:val="005F75A9"/>
    <w:rsid w:val="00600308"/>
    <w:rsid w:val="00601E68"/>
    <w:rsid w:val="00603703"/>
    <w:rsid w:val="00604BBB"/>
    <w:rsid w:val="00606264"/>
    <w:rsid w:val="00610010"/>
    <w:rsid w:val="00610FDE"/>
    <w:rsid w:val="00614143"/>
    <w:rsid w:val="00614649"/>
    <w:rsid w:val="00614A79"/>
    <w:rsid w:val="006151FB"/>
    <w:rsid w:val="00616A85"/>
    <w:rsid w:val="0061717F"/>
    <w:rsid w:val="00621348"/>
    <w:rsid w:val="0062219B"/>
    <w:rsid w:val="006233AE"/>
    <w:rsid w:val="00630B72"/>
    <w:rsid w:val="00631604"/>
    <w:rsid w:val="00631649"/>
    <w:rsid w:val="006327DA"/>
    <w:rsid w:val="006359F6"/>
    <w:rsid w:val="00642CC1"/>
    <w:rsid w:val="00644DCB"/>
    <w:rsid w:val="00645CF1"/>
    <w:rsid w:val="00650E5E"/>
    <w:rsid w:val="00654D30"/>
    <w:rsid w:val="00655516"/>
    <w:rsid w:val="00660408"/>
    <w:rsid w:val="00660650"/>
    <w:rsid w:val="006609E5"/>
    <w:rsid w:val="006637C5"/>
    <w:rsid w:val="00663C13"/>
    <w:rsid w:val="006711A5"/>
    <w:rsid w:val="00675CF0"/>
    <w:rsid w:val="00675F45"/>
    <w:rsid w:val="006767DB"/>
    <w:rsid w:val="006772BB"/>
    <w:rsid w:val="00680077"/>
    <w:rsid w:val="00680130"/>
    <w:rsid w:val="00681856"/>
    <w:rsid w:val="006829D4"/>
    <w:rsid w:val="0068311B"/>
    <w:rsid w:val="006849D6"/>
    <w:rsid w:val="00684F17"/>
    <w:rsid w:val="00685E14"/>
    <w:rsid w:val="00690DF7"/>
    <w:rsid w:val="006911B9"/>
    <w:rsid w:val="006925CF"/>
    <w:rsid w:val="00693EFF"/>
    <w:rsid w:val="0069416F"/>
    <w:rsid w:val="00695D92"/>
    <w:rsid w:val="006A2A0D"/>
    <w:rsid w:val="006A31F9"/>
    <w:rsid w:val="006B2110"/>
    <w:rsid w:val="006B57D5"/>
    <w:rsid w:val="006B6A7A"/>
    <w:rsid w:val="006C3FA7"/>
    <w:rsid w:val="006C6B28"/>
    <w:rsid w:val="006D1E0A"/>
    <w:rsid w:val="006D2B3B"/>
    <w:rsid w:val="006D30E3"/>
    <w:rsid w:val="006D60F0"/>
    <w:rsid w:val="006E0E30"/>
    <w:rsid w:val="006E0EAC"/>
    <w:rsid w:val="006E3D46"/>
    <w:rsid w:val="006E5239"/>
    <w:rsid w:val="006E7ACB"/>
    <w:rsid w:val="006F08F4"/>
    <w:rsid w:val="006F11EB"/>
    <w:rsid w:val="006F374E"/>
    <w:rsid w:val="006F4212"/>
    <w:rsid w:val="006F44DC"/>
    <w:rsid w:val="006F4A9D"/>
    <w:rsid w:val="006F6A44"/>
    <w:rsid w:val="006F77FF"/>
    <w:rsid w:val="00702769"/>
    <w:rsid w:val="007047EC"/>
    <w:rsid w:val="00704EA8"/>
    <w:rsid w:val="00707103"/>
    <w:rsid w:val="00707C7D"/>
    <w:rsid w:val="00713E60"/>
    <w:rsid w:val="00721FB3"/>
    <w:rsid w:val="00723607"/>
    <w:rsid w:val="007238D8"/>
    <w:rsid w:val="007247CF"/>
    <w:rsid w:val="007251C5"/>
    <w:rsid w:val="00730ABA"/>
    <w:rsid w:val="00733BBE"/>
    <w:rsid w:val="00734B12"/>
    <w:rsid w:val="007359E3"/>
    <w:rsid w:val="00743999"/>
    <w:rsid w:val="00745A54"/>
    <w:rsid w:val="0074609E"/>
    <w:rsid w:val="007465EE"/>
    <w:rsid w:val="00747D20"/>
    <w:rsid w:val="007523C6"/>
    <w:rsid w:val="0075355E"/>
    <w:rsid w:val="00753760"/>
    <w:rsid w:val="007662FC"/>
    <w:rsid w:val="00766B5C"/>
    <w:rsid w:val="007678F1"/>
    <w:rsid w:val="00767B04"/>
    <w:rsid w:val="00770586"/>
    <w:rsid w:val="0077164C"/>
    <w:rsid w:val="00772C37"/>
    <w:rsid w:val="0077642B"/>
    <w:rsid w:val="0077747F"/>
    <w:rsid w:val="007806CF"/>
    <w:rsid w:val="0078428A"/>
    <w:rsid w:val="00791C17"/>
    <w:rsid w:val="0079313E"/>
    <w:rsid w:val="007938A0"/>
    <w:rsid w:val="00794181"/>
    <w:rsid w:val="00796C34"/>
    <w:rsid w:val="007A1BEF"/>
    <w:rsid w:val="007A43CE"/>
    <w:rsid w:val="007A5496"/>
    <w:rsid w:val="007A60B6"/>
    <w:rsid w:val="007A6D7E"/>
    <w:rsid w:val="007A7494"/>
    <w:rsid w:val="007B027E"/>
    <w:rsid w:val="007B048B"/>
    <w:rsid w:val="007B3914"/>
    <w:rsid w:val="007B3D6C"/>
    <w:rsid w:val="007B750F"/>
    <w:rsid w:val="007C02D2"/>
    <w:rsid w:val="007C03F9"/>
    <w:rsid w:val="007C1BCD"/>
    <w:rsid w:val="007C3D19"/>
    <w:rsid w:val="007C3E2E"/>
    <w:rsid w:val="007C66A2"/>
    <w:rsid w:val="007C71FE"/>
    <w:rsid w:val="007C7EE9"/>
    <w:rsid w:val="007D0E99"/>
    <w:rsid w:val="007D1FD5"/>
    <w:rsid w:val="007D3745"/>
    <w:rsid w:val="007D3E62"/>
    <w:rsid w:val="007D495B"/>
    <w:rsid w:val="007E1391"/>
    <w:rsid w:val="007E432B"/>
    <w:rsid w:val="007F1186"/>
    <w:rsid w:val="007F20AB"/>
    <w:rsid w:val="007F5E63"/>
    <w:rsid w:val="007F665A"/>
    <w:rsid w:val="007F6A2E"/>
    <w:rsid w:val="007F6DA9"/>
    <w:rsid w:val="007F750C"/>
    <w:rsid w:val="00803E9E"/>
    <w:rsid w:val="00804CD0"/>
    <w:rsid w:val="008101AE"/>
    <w:rsid w:val="00811A7F"/>
    <w:rsid w:val="00812CCD"/>
    <w:rsid w:val="00815E89"/>
    <w:rsid w:val="0081734C"/>
    <w:rsid w:val="00817BD2"/>
    <w:rsid w:val="00820D13"/>
    <w:rsid w:val="00822319"/>
    <w:rsid w:val="00824C0D"/>
    <w:rsid w:val="00827CF0"/>
    <w:rsid w:val="00830EA0"/>
    <w:rsid w:val="00835A8C"/>
    <w:rsid w:val="0083753E"/>
    <w:rsid w:val="008463FB"/>
    <w:rsid w:val="008507B5"/>
    <w:rsid w:val="0085131E"/>
    <w:rsid w:val="00852872"/>
    <w:rsid w:val="00856760"/>
    <w:rsid w:val="00856AB8"/>
    <w:rsid w:val="0085760E"/>
    <w:rsid w:val="00861F0D"/>
    <w:rsid w:val="008645FA"/>
    <w:rsid w:val="008650C5"/>
    <w:rsid w:val="008668D0"/>
    <w:rsid w:val="00866C6D"/>
    <w:rsid w:val="00870222"/>
    <w:rsid w:val="00871E4F"/>
    <w:rsid w:val="00872919"/>
    <w:rsid w:val="00876B79"/>
    <w:rsid w:val="008805F2"/>
    <w:rsid w:val="00880A2F"/>
    <w:rsid w:val="00882834"/>
    <w:rsid w:val="00882EF0"/>
    <w:rsid w:val="00882FEA"/>
    <w:rsid w:val="00885A57"/>
    <w:rsid w:val="00886F4E"/>
    <w:rsid w:val="008873AC"/>
    <w:rsid w:val="0089070C"/>
    <w:rsid w:val="008911AE"/>
    <w:rsid w:val="008A1959"/>
    <w:rsid w:val="008A369F"/>
    <w:rsid w:val="008A5F48"/>
    <w:rsid w:val="008A73C4"/>
    <w:rsid w:val="008A7B1E"/>
    <w:rsid w:val="008A7F4C"/>
    <w:rsid w:val="008B0357"/>
    <w:rsid w:val="008B12C0"/>
    <w:rsid w:val="008B4095"/>
    <w:rsid w:val="008B5D87"/>
    <w:rsid w:val="008C0A6E"/>
    <w:rsid w:val="008C1799"/>
    <w:rsid w:val="008C18DF"/>
    <w:rsid w:val="008C1F87"/>
    <w:rsid w:val="008C2B74"/>
    <w:rsid w:val="008C3BCE"/>
    <w:rsid w:val="008C5F28"/>
    <w:rsid w:val="008D17FF"/>
    <w:rsid w:val="008D349A"/>
    <w:rsid w:val="008D408D"/>
    <w:rsid w:val="008D522A"/>
    <w:rsid w:val="008D530C"/>
    <w:rsid w:val="008D6ECF"/>
    <w:rsid w:val="008E10C8"/>
    <w:rsid w:val="008E333D"/>
    <w:rsid w:val="008E34D8"/>
    <w:rsid w:val="008E3575"/>
    <w:rsid w:val="008E47B4"/>
    <w:rsid w:val="008E7BA0"/>
    <w:rsid w:val="008E7CD8"/>
    <w:rsid w:val="008F0D3C"/>
    <w:rsid w:val="008F33FA"/>
    <w:rsid w:val="008F3F69"/>
    <w:rsid w:val="008F5AC7"/>
    <w:rsid w:val="008F753E"/>
    <w:rsid w:val="00900E6D"/>
    <w:rsid w:val="00901CFE"/>
    <w:rsid w:val="009027C1"/>
    <w:rsid w:val="00910E3F"/>
    <w:rsid w:val="00911606"/>
    <w:rsid w:val="009125AF"/>
    <w:rsid w:val="0091535D"/>
    <w:rsid w:val="0091796D"/>
    <w:rsid w:val="00917980"/>
    <w:rsid w:val="00920918"/>
    <w:rsid w:val="0092210F"/>
    <w:rsid w:val="00922412"/>
    <w:rsid w:val="00924A77"/>
    <w:rsid w:val="009263B3"/>
    <w:rsid w:val="00930181"/>
    <w:rsid w:val="0093475A"/>
    <w:rsid w:val="00935261"/>
    <w:rsid w:val="0093529E"/>
    <w:rsid w:val="00937610"/>
    <w:rsid w:val="00941724"/>
    <w:rsid w:val="00942344"/>
    <w:rsid w:val="009434CD"/>
    <w:rsid w:val="00944258"/>
    <w:rsid w:val="00946891"/>
    <w:rsid w:val="00950640"/>
    <w:rsid w:val="00950F37"/>
    <w:rsid w:val="00953762"/>
    <w:rsid w:val="00957983"/>
    <w:rsid w:val="009602DF"/>
    <w:rsid w:val="00962DB5"/>
    <w:rsid w:val="009650B1"/>
    <w:rsid w:val="00965B8E"/>
    <w:rsid w:val="00976E12"/>
    <w:rsid w:val="009814DA"/>
    <w:rsid w:val="00982418"/>
    <w:rsid w:val="00983EDF"/>
    <w:rsid w:val="009849E3"/>
    <w:rsid w:val="00985024"/>
    <w:rsid w:val="00986386"/>
    <w:rsid w:val="009866BF"/>
    <w:rsid w:val="00987CE7"/>
    <w:rsid w:val="00987F6A"/>
    <w:rsid w:val="0099120B"/>
    <w:rsid w:val="009924D5"/>
    <w:rsid w:val="00993249"/>
    <w:rsid w:val="00993583"/>
    <w:rsid w:val="00993CA2"/>
    <w:rsid w:val="0099575E"/>
    <w:rsid w:val="00997B40"/>
    <w:rsid w:val="009A0FB2"/>
    <w:rsid w:val="009A11A4"/>
    <w:rsid w:val="009A1D83"/>
    <w:rsid w:val="009A1DE2"/>
    <w:rsid w:val="009A37FF"/>
    <w:rsid w:val="009A3AAC"/>
    <w:rsid w:val="009A4856"/>
    <w:rsid w:val="009A49DA"/>
    <w:rsid w:val="009A60AB"/>
    <w:rsid w:val="009A686E"/>
    <w:rsid w:val="009A6E57"/>
    <w:rsid w:val="009A75F1"/>
    <w:rsid w:val="009B047A"/>
    <w:rsid w:val="009B0D49"/>
    <w:rsid w:val="009B0E60"/>
    <w:rsid w:val="009B5BDC"/>
    <w:rsid w:val="009B729B"/>
    <w:rsid w:val="009B7DE7"/>
    <w:rsid w:val="009C0B8C"/>
    <w:rsid w:val="009C35CB"/>
    <w:rsid w:val="009C52BE"/>
    <w:rsid w:val="009C624F"/>
    <w:rsid w:val="009C6AB3"/>
    <w:rsid w:val="009D0968"/>
    <w:rsid w:val="009D098B"/>
    <w:rsid w:val="009D3A3C"/>
    <w:rsid w:val="009D418B"/>
    <w:rsid w:val="009D4385"/>
    <w:rsid w:val="009E1CD6"/>
    <w:rsid w:val="009E1CE1"/>
    <w:rsid w:val="009E2BCC"/>
    <w:rsid w:val="009E3CA9"/>
    <w:rsid w:val="009E487A"/>
    <w:rsid w:val="009F1F7C"/>
    <w:rsid w:val="009F2352"/>
    <w:rsid w:val="009F3132"/>
    <w:rsid w:val="009F71A9"/>
    <w:rsid w:val="009F7E48"/>
    <w:rsid w:val="00A00E25"/>
    <w:rsid w:val="00A0118A"/>
    <w:rsid w:val="00A033D1"/>
    <w:rsid w:val="00A06477"/>
    <w:rsid w:val="00A06E56"/>
    <w:rsid w:val="00A111A4"/>
    <w:rsid w:val="00A14C72"/>
    <w:rsid w:val="00A14FDD"/>
    <w:rsid w:val="00A151A3"/>
    <w:rsid w:val="00A153EC"/>
    <w:rsid w:val="00A15BD8"/>
    <w:rsid w:val="00A170BA"/>
    <w:rsid w:val="00A17C4B"/>
    <w:rsid w:val="00A27E19"/>
    <w:rsid w:val="00A31091"/>
    <w:rsid w:val="00A324B3"/>
    <w:rsid w:val="00A32622"/>
    <w:rsid w:val="00A335C4"/>
    <w:rsid w:val="00A33A62"/>
    <w:rsid w:val="00A33C93"/>
    <w:rsid w:val="00A34DD3"/>
    <w:rsid w:val="00A36254"/>
    <w:rsid w:val="00A41BAE"/>
    <w:rsid w:val="00A45A6B"/>
    <w:rsid w:val="00A45D83"/>
    <w:rsid w:val="00A555DC"/>
    <w:rsid w:val="00A55B3F"/>
    <w:rsid w:val="00A561BA"/>
    <w:rsid w:val="00A57033"/>
    <w:rsid w:val="00A63654"/>
    <w:rsid w:val="00A63DEC"/>
    <w:rsid w:val="00A64072"/>
    <w:rsid w:val="00A6591F"/>
    <w:rsid w:val="00A73455"/>
    <w:rsid w:val="00A74355"/>
    <w:rsid w:val="00A759BA"/>
    <w:rsid w:val="00A85668"/>
    <w:rsid w:val="00A87A9F"/>
    <w:rsid w:val="00A87CC1"/>
    <w:rsid w:val="00A9281F"/>
    <w:rsid w:val="00A929FE"/>
    <w:rsid w:val="00A9428C"/>
    <w:rsid w:val="00A9645D"/>
    <w:rsid w:val="00AA29EB"/>
    <w:rsid w:val="00AA71F0"/>
    <w:rsid w:val="00AA758C"/>
    <w:rsid w:val="00AA7997"/>
    <w:rsid w:val="00AB0149"/>
    <w:rsid w:val="00AB3AFF"/>
    <w:rsid w:val="00AB494C"/>
    <w:rsid w:val="00AB5191"/>
    <w:rsid w:val="00AB51B9"/>
    <w:rsid w:val="00AB63A1"/>
    <w:rsid w:val="00AB7DF4"/>
    <w:rsid w:val="00AB7E9A"/>
    <w:rsid w:val="00AC03D1"/>
    <w:rsid w:val="00AC0FD8"/>
    <w:rsid w:val="00AC25AA"/>
    <w:rsid w:val="00AC415B"/>
    <w:rsid w:val="00AC465F"/>
    <w:rsid w:val="00AC4C7B"/>
    <w:rsid w:val="00AC4F5C"/>
    <w:rsid w:val="00AC745E"/>
    <w:rsid w:val="00AC7909"/>
    <w:rsid w:val="00AD3CFD"/>
    <w:rsid w:val="00AD4FD3"/>
    <w:rsid w:val="00AD76E3"/>
    <w:rsid w:val="00AE2DE9"/>
    <w:rsid w:val="00AF0EEF"/>
    <w:rsid w:val="00AF18B3"/>
    <w:rsid w:val="00AF1922"/>
    <w:rsid w:val="00AF38D7"/>
    <w:rsid w:val="00AF5E4A"/>
    <w:rsid w:val="00AF6538"/>
    <w:rsid w:val="00AF7AC3"/>
    <w:rsid w:val="00B00A23"/>
    <w:rsid w:val="00B026A9"/>
    <w:rsid w:val="00B04AB6"/>
    <w:rsid w:val="00B0710D"/>
    <w:rsid w:val="00B07799"/>
    <w:rsid w:val="00B11CFB"/>
    <w:rsid w:val="00B158AB"/>
    <w:rsid w:val="00B17A39"/>
    <w:rsid w:val="00B201D8"/>
    <w:rsid w:val="00B23650"/>
    <w:rsid w:val="00B26AF4"/>
    <w:rsid w:val="00B26F73"/>
    <w:rsid w:val="00B27C1E"/>
    <w:rsid w:val="00B33AEA"/>
    <w:rsid w:val="00B35510"/>
    <w:rsid w:val="00B401C0"/>
    <w:rsid w:val="00B40CBA"/>
    <w:rsid w:val="00B43956"/>
    <w:rsid w:val="00B43E43"/>
    <w:rsid w:val="00B4442A"/>
    <w:rsid w:val="00B44DC3"/>
    <w:rsid w:val="00B47C51"/>
    <w:rsid w:val="00B52D31"/>
    <w:rsid w:val="00B538CD"/>
    <w:rsid w:val="00B53DCC"/>
    <w:rsid w:val="00B55890"/>
    <w:rsid w:val="00B560E1"/>
    <w:rsid w:val="00B6174D"/>
    <w:rsid w:val="00B662F2"/>
    <w:rsid w:val="00B67185"/>
    <w:rsid w:val="00B7259C"/>
    <w:rsid w:val="00B741D9"/>
    <w:rsid w:val="00B772BB"/>
    <w:rsid w:val="00B825EA"/>
    <w:rsid w:val="00B834D3"/>
    <w:rsid w:val="00B848E0"/>
    <w:rsid w:val="00B86DA3"/>
    <w:rsid w:val="00B871D7"/>
    <w:rsid w:val="00B90AF2"/>
    <w:rsid w:val="00B93674"/>
    <w:rsid w:val="00B944BA"/>
    <w:rsid w:val="00B958FE"/>
    <w:rsid w:val="00B96816"/>
    <w:rsid w:val="00B972E3"/>
    <w:rsid w:val="00B973EB"/>
    <w:rsid w:val="00BA3A02"/>
    <w:rsid w:val="00BA44DD"/>
    <w:rsid w:val="00BA4971"/>
    <w:rsid w:val="00BA4C70"/>
    <w:rsid w:val="00BB1046"/>
    <w:rsid w:val="00BB4FD1"/>
    <w:rsid w:val="00BB6DC0"/>
    <w:rsid w:val="00BB6EE4"/>
    <w:rsid w:val="00BB7E8A"/>
    <w:rsid w:val="00BC1815"/>
    <w:rsid w:val="00BC49C7"/>
    <w:rsid w:val="00BD1C0E"/>
    <w:rsid w:val="00BD3104"/>
    <w:rsid w:val="00BD527D"/>
    <w:rsid w:val="00BE1738"/>
    <w:rsid w:val="00BE289E"/>
    <w:rsid w:val="00BE3012"/>
    <w:rsid w:val="00BE4D52"/>
    <w:rsid w:val="00BF0E4B"/>
    <w:rsid w:val="00BF3F7C"/>
    <w:rsid w:val="00BF7233"/>
    <w:rsid w:val="00BF797F"/>
    <w:rsid w:val="00C023E0"/>
    <w:rsid w:val="00C0639D"/>
    <w:rsid w:val="00C10BB7"/>
    <w:rsid w:val="00C10FD6"/>
    <w:rsid w:val="00C1320E"/>
    <w:rsid w:val="00C13979"/>
    <w:rsid w:val="00C14AE5"/>
    <w:rsid w:val="00C21BF6"/>
    <w:rsid w:val="00C226C8"/>
    <w:rsid w:val="00C30EFC"/>
    <w:rsid w:val="00C33013"/>
    <w:rsid w:val="00C333F3"/>
    <w:rsid w:val="00C406EA"/>
    <w:rsid w:val="00C40C31"/>
    <w:rsid w:val="00C42E33"/>
    <w:rsid w:val="00C43CEA"/>
    <w:rsid w:val="00C45C20"/>
    <w:rsid w:val="00C46382"/>
    <w:rsid w:val="00C50F0E"/>
    <w:rsid w:val="00C51A27"/>
    <w:rsid w:val="00C538E3"/>
    <w:rsid w:val="00C546A9"/>
    <w:rsid w:val="00C60C9F"/>
    <w:rsid w:val="00C615EA"/>
    <w:rsid w:val="00C63953"/>
    <w:rsid w:val="00C6491C"/>
    <w:rsid w:val="00C657E3"/>
    <w:rsid w:val="00C65EAE"/>
    <w:rsid w:val="00C6631E"/>
    <w:rsid w:val="00C70C57"/>
    <w:rsid w:val="00C72117"/>
    <w:rsid w:val="00C74E8F"/>
    <w:rsid w:val="00C8338D"/>
    <w:rsid w:val="00C836C5"/>
    <w:rsid w:val="00C84AAD"/>
    <w:rsid w:val="00C860A3"/>
    <w:rsid w:val="00C87A2B"/>
    <w:rsid w:val="00C87A6B"/>
    <w:rsid w:val="00C87B15"/>
    <w:rsid w:val="00C87FEB"/>
    <w:rsid w:val="00C91374"/>
    <w:rsid w:val="00C91DF1"/>
    <w:rsid w:val="00C97609"/>
    <w:rsid w:val="00C9774B"/>
    <w:rsid w:val="00CA0E01"/>
    <w:rsid w:val="00CA27D8"/>
    <w:rsid w:val="00CA4B3C"/>
    <w:rsid w:val="00CA5BD3"/>
    <w:rsid w:val="00CB0E5E"/>
    <w:rsid w:val="00CB1A6F"/>
    <w:rsid w:val="00CB1D30"/>
    <w:rsid w:val="00CB21BF"/>
    <w:rsid w:val="00CB2F4F"/>
    <w:rsid w:val="00CB55BC"/>
    <w:rsid w:val="00CC3F91"/>
    <w:rsid w:val="00CC4045"/>
    <w:rsid w:val="00CC4DCB"/>
    <w:rsid w:val="00CC5664"/>
    <w:rsid w:val="00CC6679"/>
    <w:rsid w:val="00CD221F"/>
    <w:rsid w:val="00CD2B39"/>
    <w:rsid w:val="00CE270A"/>
    <w:rsid w:val="00CE273B"/>
    <w:rsid w:val="00CE4465"/>
    <w:rsid w:val="00CE448F"/>
    <w:rsid w:val="00CE4569"/>
    <w:rsid w:val="00CE4F51"/>
    <w:rsid w:val="00CE7C16"/>
    <w:rsid w:val="00CE7F62"/>
    <w:rsid w:val="00CF07B1"/>
    <w:rsid w:val="00CF3503"/>
    <w:rsid w:val="00CF57EE"/>
    <w:rsid w:val="00CF7E9C"/>
    <w:rsid w:val="00D00142"/>
    <w:rsid w:val="00D004AE"/>
    <w:rsid w:val="00D030A1"/>
    <w:rsid w:val="00D04C1B"/>
    <w:rsid w:val="00D04D65"/>
    <w:rsid w:val="00D051F3"/>
    <w:rsid w:val="00D05B80"/>
    <w:rsid w:val="00D1365F"/>
    <w:rsid w:val="00D13B24"/>
    <w:rsid w:val="00D143F1"/>
    <w:rsid w:val="00D1653F"/>
    <w:rsid w:val="00D21509"/>
    <w:rsid w:val="00D22B83"/>
    <w:rsid w:val="00D24F06"/>
    <w:rsid w:val="00D25540"/>
    <w:rsid w:val="00D27962"/>
    <w:rsid w:val="00D27E89"/>
    <w:rsid w:val="00D324A8"/>
    <w:rsid w:val="00D34111"/>
    <w:rsid w:val="00D34BA5"/>
    <w:rsid w:val="00D3509D"/>
    <w:rsid w:val="00D354C0"/>
    <w:rsid w:val="00D35BCE"/>
    <w:rsid w:val="00D36AA7"/>
    <w:rsid w:val="00D40209"/>
    <w:rsid w:val="00D423D1"/>
    <w:rsid w:val="00D430DD"/>
    <w:rsid w:val="00D45830"/>
    <w:rsid w:val="00D45A1E"/>
    <w:rsid w:val="00D5119D"/>
    <w:rsid w:val="00D515FF"/>
    <w:rsid w:val="00D52763"/>
    <w:rsid w:val="00D54DAA"/>
    <w:rsid w:val="00D556DB"/>
    <w:rsid w:val="00D56BFB"/>
    <w:rsid w:val="00D571B5"/>
    <w:rsid w:val="00D604C3"/>
    <w:rsid w:val="00D60E4F"/>
    <w:rsid w:val="00D6209D"/>
    <w:rsid w:val="00D63BEE"/>
    <w:rsid w:val="00D63C71"/>
    <w:rsid w:val="00D65239"/>
    <w:rsid w:val="00D71862"/>
    <w:rsid w:val="00D77376"/>
    <w:rsid w:val="00D77D8B"/>
    <w:rsid w:val="00D81673"/>
    <w:rsid w:val="00D869CF"/>
    <w:rsid w:val="00D87248"/>
    <w:rsid w:val="00D874A4"/>
    <w:rsid w:val="00D87C0E"/>
    <w:rsid w:val="00D911C8"/>
    <w:rsid w:val="00D93AAC"/>
    <w:rsid w:val="00D93FC8"/>
    <w:rsid w:val="00D9428E"/>
    <w:rsid w:val="00D96274"/>
    <w:rsid w:val="00DA0662"/>
    <w:rsid w:val="00DA297F"/>
    <w:rsid w:val="00DA4B51"/>
    <w:rsid w:val="00DA6E30"/>
    <w:rsid w:val="00DB41CC"/>
    <w:rsid w:val="00DC0093"/>
    <w:rsid w:val="00DC1BD4"/>
    <w:rsid w:val="00DC3C4E"/>
    <w:rsid w:val="00DC43EB"/>
    <w:rsid w:val="00DC5769"/>
    <w:rsid w:val="00DC655D"/>
    <w:rsid w:val="00DC778D"/>
    <w:rsid w:val="00DD18E5"/>
    <w:rsid w:val="00DE1666"/>
    <w:rsid w:val="00DF0D82"/>
    <w:rsid w:val="00DF270C"/>
    <w:rsid w:val="00DF2A6B"/>
    <w:rsid w:val="00DF39CE"/>
    <w:rsid w:val="00DF46D0"/>
    <w:rsid w:val="00DF782A"/>
    <w:rsid w:val="00E000B9"/>
    <w:rsid w:val="00E00549"/>
    <w:rsid w:val="00E0262C"/>
    <w:rsid w:val="00E03B22"/>
    <w:rsid w:val="00E078EB"/>
    <w:rsid w:val="00E10BD6"/>
    <w:rsid w:val="00E12732"/>
    <w:rsid w:val="00E131C9"/>
    <w:rsid w:val="00E150DD"/>
    <w:rsid w:val="00E176B3"/>
    <w:rsid w:val="00E17ADC"/>
    <w:rsid w:val="00E2193B"/>
    <w:rsid w:val="00E21D87"/>
    <w:rsid w:val="00E23FDA"/>
    <w:rsid w:val="00E2414F"/>
    <w:rsid w:val="00E25038"/>
    <w:rsid w:val="00E25494"/>
    <w:rsid w:val="00E25BC4"/>
    <w:rsid w:val="00E26E89"/>
    <w:rsid w:val="00E2705D"/>
    <w:rsid w:val="00E278FB"/>
    <w:rsid w:val="00E32CA5"/>
    <w:rsid w:val="00E34E48"/>
    <w:rsid w:val="00E35579"/>
    <w:rsid w:val="00E36C1F"/>
    <w:rsid w:val="00E37DD5"/>
    <w:rsid w:val="00E40CBE"/>
    <w:rsid w:val="00E42F03"/>
    <w:rsid w:val="00E4399C"/>
    <w:rsid w:val="00E44378"/>
    <w:rsid w:val="00E45AC9"/>
    <w:rsid w:val="00E4644B"/>
    <w:rsid w:val="00E47838"/>
    <w:rsid w:val="00E50255"/>
    <w:rsid w:val="00E50C9C"/>
    <w:rsid w:val="00E5210A"/>
    <w:rsid w:val="00E54195"/>
    <w:rsid w:val="00E552AD"/>
    <w:rsid w:val="00E56369"/>
    <w:rsid w:val="00E57A73"/>
    <w:rsid w:val="00E620E4"/>
    <w:rsid w:val="00E63048"/>
    <w:rsid w:val="00E634E4"/>
    <w:rsid w:val="00E635B0"/>
    <w:rsid w:val="00E66CDB"/>
    <w:rsid w:val="00E66DBE"/>
    <w:rsid w:val="00E66E98"/>
    <w:rsid w:val="00E700EC"/>
    <w:rsid w:val="00E70A5A"/>
    <w:rsid w:val="00E70ABC"/>
    <w:rsid w:val="00E70C6E"/>
    <w:rsid w:val="00E7152C"/>
    <w:rsid w:val="00E80578"/>
    <w:rsid w:val="00E80EDE"/>
    <w:rsid w:val="00E815C0"/>
    <w:rsid w:val="00E85DA1"/>
    <w:rsid w:val="00E860B4"/>
    <w:rsid w:val="00E867FC"/>
    <w:rsid w:val="00E86E1E"/>
    <w:rsid w:val="00E90430"/>
    <w:rsid w:val="00E93554"/>
    <w:rsid w:val="00EA2DB7"/>
    <w:rsid w:val="00EB2BCA"/>
    <w:rsid w:val="00EB4721"/>
    <w:rsid w:val="00EC1390"/>
    <w:rsid w:val="00EC3661"/>
    <w:rsid w:val="00EC4415"/>
    <w:rsid w:val="00EC6E33"/>
    <w:rsid w:val="00ED1C82"/>
    <w:rsid w:val="00ED301E"/>
    <w:rsid w:val="00ED3C4B"/>
    <w:rsid w:val="00ED5A70"/>
    <w:rsid w:val="00EE3622"/>
    <w:rsid w:val="00EE5C1A"/>
    <w:rsid w:val="00EE7962"/>
    <w:rsid w:val="00EF0023"/>
    <w:rsid w:val="00EF0777"/>
    <w:rsid w:val="00EF53F8"/>
    <w:rsid w:val="00EF549A"/>
    <w:rsid w:val="00F00986"/>
    <w:rsid w:val="00F01DB9"/>
    <w:rsid w:val="00F025F1"/>
    <w:rsid w:val="00F04DDB"/>
    <w:rsid w:val="00F0585B"/>
    <w:rsid w:val="00F0704B"/>
    <w:rsid w:val="00F07159"/>
    <w:rsid w:val="00F11A34"/>
    <w:rsid w:val="00F126A3"/>
    <w:rsid w:val="00F167A9"/>
    <w:rsid w:val="00F216D9"/>
    <w:rsid w:val="00F21FDD"/>
    <w:rsid w:val="00F22671"/>
    <w:rsid w:val="00F2284D"/>
    <w:rsid w:val="00F22BEF"/>
    <w:rsid w:val="00F25C88"/>
    <w:rsid w:val="00F25EDE"/>
    <w:rsid w:val="00F262E4"/>
    <w:rsid w:val="00F273A4"/>
    <w:rsid w:val="00F30245"/>
    <w:rsid w:val="00F30595"/>
    <w:rsid w:val="00F32CAA"/>
    <w:rsid w:val="00F33A05"/>
    <w:rsid w:val="00F34D2E"/>
    <w:rsid w:val="00F36CA0"/>
    <w:rsid w:val="00F37BFB"/>
    <w:rsid w:val="00F40345"/>
    <w:rsid w:val="00F42350"/>
    <w:rsid w:val="00F44043"/>
    <w:rsid w:val="00F519EE"/>
    <w:rsid w:val="00F525E9"/>
    <w:rsid w:val="00F52728"/>
    <w:rsid w:val="00F53104"/>
    <w:rsid w:val="00F54DC0"/>
    <w:rsid w:val="00F56556"/>
    <w:rsid w:val="00F5748D"/>
    <w:rsid w:val="00F61A33"/>
    <w:rsid w:val="00F6357F"/>
    <w:rsid w:val="00F63F9D"/>
    <w:rsid w:val="00F640EF"/>
    <w:rsid w:val="00F660F6"/>
    <w:rsid w:val="00F66622"/>
    <w:rsid w:val="00F7112F"/>
    <w:rsid w:val="00F7159A"/>
    <w:rsid w:val="00F8011C"/>
    <w:rsid w:val="00F82A75"/>
    <w:rsid w:val="00F835BD"/>
    <w:rsid w:val="00F87A5A"/>
    <w:rsid w:val="00F87A5B"/>
    <w:rsid w:val="00F912D2"/>
    <w:rsid w:val="00F91AFC"/>
    <w:rsid w:val="00F937F5"/>
    <w:rsid w:val="00FA2536"/>
    <w:rsid w:val="00FA5B17"/>
    <w:rsid w:val="00FA74AC"/>
    <w:rsid w:val="00FB307C"/>
    <w:rsid w:val="00FB5A28"/>
    <w:rsid w:val="00FB6410"/>
    <w:rsid w:val="00FB737A"/>
    <w:rsid w:val="00FC008D"/>
    <w:rsid w:val="00FC053D"/>
    <w:rsid w:val="00FD123B"/>
    <w:rsid w:val="00FD657A"/>
    <w:rsid w:val="00FD7647"/>
    <w:rsid w:val="00FE2497"/>
    <w:rsid w:val="00FE3B96"/>
    <w:rsid w:val="00FE65B6"/>
    <w:rsid w:val="00FE75D3"/>
    <w:rsid w:val="00FF446F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515381"/>
  <w15:docId w15:val="{FAB2A03C-11D7-449B-83CD-9C657E7A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0CBA"/>
  </w:style>
  <w:style w:type="paragraph" w:styleId="Nadpis1">
    <w:name w:val="heading 1"/>
    <w:basedOn w:val="Normlny"/>
    <w:next w:val="Normlny"/>
    <w:link w:val="Nadpis1Char"/>
    <w:uiPriority w:val="9"/>
    <w:qFormat/>
    <w:rsid w:val="00D004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9537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537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E86E1E"/>
    <w:pPr>
      <w:spacing w:after="0" w:line="360" w:lineRule="auto"/>
      <w:ind w:firstLine="284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Nadpis1rovne">
    <w:name w:val="Nadpis 1.úrovne"/>
    <w:next w:val="Zakladny"/>
    <w:link w:val="Nadpis1rovneChar"/>
    <w:autoRedefine/>
    <w:qFormat/>
    <w:rsid w:val="00E0262C"/>
    <w:pPr>
      <w:keepNext/>
      <w:keepLines/>
      <w:pageBreakBefore/>
      <w:numPr>
        <w:numId w:val="17"/>
      </w:numPr>
      <w:spacing w:after="320" w:line="240" w:lineRule="auto"/>
      <w:outlineLvl w:val="0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E86E1E"/>
    <w:rPr>
      <w:rFonts w:ascii="Times New Roman" w:hAnsi="Times New Roman" w:cs="Times New Roman"/>
      <w:sz w:val="28"/>
      <w:szCs w:val="28"/>
    </w:rPr>
  </w:style>
  <w:style w:type="paragraph" w:customStyle="1" w:styleId="Nadpis2urovne">
    <w:name w:val="Nadpis 2.urovne"/>
    <w:next w:val="Zakladny"/>
    <w:link w:val="Nadpis2urovneChar"/>
    <w:autoRedefine/>
    <w:qFormat/>
    <w:rsid w:val="00655516"/>
    <w:pPr>
      <w:keepNext/>
      <w:keepLines/>
      <w:numPr>
        <w:ilvl w:val="1"/>
        <w:numId w:val="2"/>
      </w:numPr>
      <w:spacing w:before="320" w:after="280" w:line="240" w:lineRule="auto"/>
      <w:outlineLvl w:val="1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E0262C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F04DDB"/>
    <w:pPr>
      <w:keepNext/>
      <w:keepLines/>
      <w:numPr>
        <w:ilvl w:val="2"/>
        <w:numId w:val="17"/>
      </w:numPr>
      <w:spacing w:before="280" w:after="280" w:line="240" w:lineRule="auto"/>
      <w:outlineLvl w:val="2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655516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400127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Zakladny"/>
    <w:autoRedefine/>
    <w:uiPriority w:val="39"/>
    <w:unhideWhenUsed/>
    <w:rsid w:val="00CD221F"/>
    <w:pPr>
      <w:tabs>
        <w:tab w:val="left" w:pos="851"/>
        <w:tab w:val="right" w:leader="dot" w:pos="8777"/>
      </w:tabs>
      <w:spacing w:before="240"/>
      <w:ind w:firstLine="142"/>
    </w:pPr>
    <w:rPr>
      <w:rFonts w:eastAsiaTheme="minorEastAsia"/>
      <w:b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270535"/>
    <w:rPr>
      <w:rFonts w:eastAsiaTheme="minorEastAsia" w:cs="Times New Roman"/>
      <w:sz w:val="24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  <w:style w:type="character" w:customStyle="1" w:styleId="ysmall28">
    <w:name w:val="ysmall28"/>
    <w:basedOn w:val="Predvolenpsmoodseku"/>
    <w:rsid w:val="00E12732"/>
  </w:style>
  <w:style w:type="paragraph" w:styleId="Normlnywebov">
    <w:name w:val="Normal (Web)"/>
    <w:basedOn w:val="Normlny"/>
    <w:uiPriority w:val="99"/>
    <w:semiHidden/>
    <w:unhideWhenUsed/>
    <w:rsid w:val="00D1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2F651B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F651B"/>
    <w:rPr>
      <w:color w:val="954F72" w:themeColor="followed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5C53ED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C53ED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C53ED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C53ED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C53ED"/>
    <w:rPr>
      <w:b/>
      <w:bCs/>
      <w:sz w:val="20"/>
      <w:szCs w:val="20"/>
    </w:rPr>
  </w:style>
  <w:style w:type="paragraph" w:customStyle="1" w:styleId="Nadpis4xx">
    <w:name w:val="Nadpis 4xx"/>
    <w:basedOn w:val="Nadpis3urovne"/>
    <w:next w:val="Normlny"/>
    <w:link w:val="Nadpis4xxChar"/>
    <w:qFormat/>
    <w:rsid w:val="00E635B0"/>
    <w:pPr>
      <w:numPr>
        <w:ilvl w:val="3"/>
      </w:numPr>
    </w:pPr>
  </w:style>
  <w:style w:type="character" w:customStyle="1" w:styleId="Nadpis4xxChar">
    <w:name w:val="Nadpis 4xx Char"/>
    <w:basedOn w:val="Nadpis3urovneChar"/>
    <w:link w:val="Nadpis4xx"/>
    <w:rsid w:val="00E635B0"/>
    <w:rPr>
      <w:rFonts w:ascii="Times New Roman" w:hAnsi="Times New Roman" w:cs="Times New Roman"/>
      <w:b/>
      <w:sz w:val="28"/>
      <w:szCs w:val="32"/>
    </w:rPr>
  </w:style>
  <w:style w:type="numbering" w:customStyle="1" w:styleId="CurrentList1">
    <w:name w:val="Current List1"/>
    <w:uiPriority w:val="99"/>
    <w:rsid w:val="003D4D3E"/>
    <w:pPr>
      <w:numPr>
        <w:numId w:val="3"/>
      </w:numPr>
    </w:pPr>
  </w:style>
  <w:style w:type="numbering" w:customStyle="1" w:styleId="CurrentList2">
    <w:name w:val="Current List2"/>
    <w:uiPriority w:val="99"/>
    <w:rsid w:val="003D4D3E"/>
    <w:pPr>
      <w:numPr>
        <w:numId w:val="4"/>
      </w:numPr>
    </w:pPr>
  </w:style>
  <w:style w:type="numbering" w:customStyle="1" w:styleId="CurrentList3">
    <w:name w:val="Current List3"/>
    <w:uiPriority w:val="99"/>
    <w:rsid w:val="003D4D3E"/>
    <w:pPr>
      <w:numPr>
        <w:numId w:val="5"/>
      </w:numPr>
    </w:pPr>
  </w:style>
  <w:style w:type="numbering" w:customStyle="1" w:styleId="CurrentList4">
    <w:name w:val="Current List4"/>
    <w:uiPriority w:val="99"/>
    <w:rsid w:val="00F04DDB"/>
    <w:pPr>
      <w:numPr>
        <w:numId w:val="6"/>
      </w:numPr>
    </w:pPr>
  </w:style>
  <w:style w:type="numbering" w:customStyle="1" w:styleId="CurrentList5">
    <w:name w:val="Current List5"/>
    <w:uiPriority w:val="99"/>
    <w:rsid w:val="00F04DDB"/>
    <w:pPr>
      <w:numPr>
        <w:numId w:val="7"/>
      </w:numPr>
    </w:pPr>
  </w:style>
  <w:style w:type="numbering" w:customStyle="1" w:styleId="CurrentList6">
    <w:name w:val="Current List6"/>
    <w:uiPriority w:val="99"/>
    <w:rsid w:val="00F04DDB"/>
    <w:pPr>
      <w:numPr>
        <w:numId w:val="8"/>
      </w:numPr>
    </w:pPr>
  </w:style>
  <w:style w:type="character" w:styleId="Vrazn">
    <w:name w:val="Strong"/>
    <w:basedOn w:val="Predvolenpsmoodseku"/>
    <w:uiPriority w:val="22"/>
    <w:qFormat/>
    <w:rsid w:val="000C2A6A"/>
    <w:rPr>
      <w:b/>
      <w:bCs/>
    </w:rPr>
  </w:style>
  <w:style w:type="paragraph" w:customStyle="1" w:styleId="Zoznambezcisel">
    <w:name w:val="Zoznam bez cisel"/>
    <w:basedOn w:val="Nadpisneslovan"/>
    <w:qFormat/>
    <w:rsid w:val="00224C20"/>
  </w:style>
  <w:style w:type="paragraph" w:customStyle="1" w:styleId="Rovnica">
    <w:name w:val="Rovnica"/>
    <w:basedOn w:val="Zoznamcitci"/>
    <w:link w:val="RovnicaChar"/>
    <w:qFormat/>
    <w:rsid w:val="005C5D2C"/>
    <w:rPr>
      <w:rFonts w:ascii="Times New Roman" w:hAnsi="Times New Roman"/>
      <w:sz w:val="24"/>
    </w:rPr>
  </w:style>
  <w:style w:type="character" w:customStyle="1" w:styleId="RovnicaChar">
    <w:name w:val="Rovnica Char"/>
    <w:basedOn w:val="ZakladnyChar"/>
    <w:link w:val="Rovnica"/>
    <w:rsid w:val="005C5D2C"/>
    <w:rPr>
      <w:rFonts w:ascii="Times New Roman" w:hAnsi="Times New Roman" w:cs="Times New Roman"/>
      <w:sz w:val="24"/>
      <w:szCs w:val="32"/>
    </w:rPr>
  </w:style>
  <w:style w:type="paragraph" w:styleId="Zoznamcitci">
    <w:name w:val="table of authorities"/>
    <w:basedOn w:val="Normlny"/>
    <w:next w:val="Normlny"/>
    <w:uiPriority w:val="99"/>
    <w:semiHidden/>
    <w:unhideWhenUsed/>
    <w:rsid w:val="00296166"/>
    <w:pPr>
      <w:spacing w:after="0"/>
      <w:ind w:left="220" w:hanging="220"/>
    </w:pPr>
  </w:style>
  <w:style w:type="paragraph" w:styleId="Revzia">
    <w:name w:val="Revision"/>
    <w:hidden/>
    <w:uiPriority w:val="99"/>
    <w:semiHidden/>
    <w:rsid w:val="009B729B"/>
    <w:pPr>
      <w:spacing w:after="0" w:line="240" w:lineRule="auto"/>
    </w:pPr>
  </w:style>
  <w:style w:type="table" w:styleId="Obyajntabuka4">
    <w:name w:val="Plain Table 4"/>
    <w:basedOn w:val="Normlnatabuka"/>
    <w:uiPriority w:val="44"/>
    <w:rsid w:val="006B21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4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guru99.com/unit-testing-guide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-puszter/testovanie" TargetMode="External"/><Relationship Id="rId24" Type="http://schemas.openxmlformats.org/officeDocument/2006/relationships/hyperlink" Target="https://www.appsdeveloperblog.com/an-overview-of-junit5-assertions-with-example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evqa.io/junit-5-annotations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spiceworks.com/tech/devops/articles/what-is-unit-testing/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10895BF0BC4C45BD3C2954D2B7E29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4FA0D6C-F08C-4A84-9486-1E5A58FBDEE7}"/>
      </w:docPartPr>
      <w:docPartBody>
        <w:p w:rsidR="006C3133" w:rsidRDefault="001F6E26" w:rsidP="001F6E26">
          <w:r>
            <w:t>Študijný program</w:t>
          </w:r>
          <w:r w:rsidRPr="008C3053">
            <w:t xml:space="preserve"> </w:t>
          </w:r>
          <w:r>
            <w:t>:</w:t>
          </w:r>
        </w:p>
      </w:docPartBody>
    </w:docPart>
    <w:docPart>
      <w:docPartPr>
        <w:name w:val="E6569E52D2D840C19F39825989A857E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0900150-C231-43B4-87C1-98E90C5078BE}"/>
      </w:docPartPr>
      <w:docPartBody>
        <w:p w:rsidR="006C3133" w:rsidRDefault="009857EC">
          <w:pPr>
            <w:pStyle w:val="Nadpisneslovan"/>
          </w:pPr>
          <w:r w:rsidRPr="008C3053">
            <w:rPr>
              <w:rStyle w:val="Nadpis3Char"/>
            </w:rPr>
            <w:t>Click here to enter text.</w:t>
          </w:r>
        </w:p>
      </w:docPartBody>
    </w:docPart>
    <w:docPart>
      <w:docPartPr>
        <w:name w:val="A7783CA88F4A47A2BD7820F01D357D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9C5680-BDB9-4AFC-8CCC-F09DCDD88DE2}"/>
      </w:docPartPr>
      <w:docPartBody>
        <w:p w:rsidR="006C3133" w:rsidRDefault="00D109D8" w:rsidP="00D109D8">
          <w:pPr>
            <w:pStyle w:val="A7783CA88F4A47A2BD7820F01D357D5F1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3140ECA900D84C29B014AEE29ED5968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3594430-E2B6-48E8-8F03-E2F984EA26E6}"/>
      </w:docPartPr>
      <w:docPartBody>
        <w:p w:rsidR="006C3133" w:rsidRDefault="00D109D8" w:rsidP="00D109D8">
          <w:pPr>
            <w:pStyle w:val="3140ECA900D84C29B014AEE29ED5968B1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94072E4406F84E2FB7999464BD079A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96FDD96-4704-45BC-95C1-C3244687DC1E}"/>
      </w:docPartPr>
      <w:docPartBody>
        <w:p w:rsidR="000E294A" w:rsidRDefault="00D109D8" w:rsidP="00D109D8">
          <w:pPr>
            <w:pStyle w:val="94072E4406F84E2FB7999464BD079A391"/>
          </w:pPr>
          <w:r w:rsidRPr="00C87A2B">
            <w:rPr>
              <w:rStyle w:val="NadpisneslovanChar"/>
            </w:rPr>
            <w:t>Zoznam použitej literatúry</w:t>
          </w:r>
          <w:r>
            <w:rPr>
              <w:rStyle w:val="NadpisneslovanChar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616B"/>
    <w:multiLevelType w:val="multilevel"/>
    <w:tmpl w:val="DB9EC1BA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2" w15:restartNumberingAfterBreak="0">
    <w:nsid w:val="480B06C8"/>
    <w:multiLevelType w:val="multilevel"/>
    <w:tmpl w:val="D04CA010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14376B"/>
    <w:multiLevelType w:val="multilevel"/>
    <w:tmpl w:val="2C9228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521169346">
    <w:abstractNumId w:val="2"/>
  </w:num>
  <w:num w:numId="2" w16cid:durableId="574825056">
    <w:abstractNumId w:val="1"/>
  </w:num>
  <w:num w:numId="3" w16cid:durableId="613368712">
    <w:abstractNumId w:val="3"/>
  </w:num>
  <w:num w:numId="4" w16cid:durableId="18414579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EC"/>
    <w:rsid w:val="000660C2"/>
    <w:rsid w:val="00075D41"/>
    <w:rsid w:val="00096374"/>
    <w:rsid w:val="000B54C3"/>
    <w:rsid w:val="000E294A"/>
    <w:rsid w:val="000F41F8"/>
    <w:rsid w:val="001615C0"/>
    <w:rsid w:val="00163C89"/>
    <w:rsid w:val="00180EB2"/>
    <w:rsid w:val="001E5AAF"/>
    <w:rsid w:val="001F6E26"/>
    <w:rsid w:val="00292774"/>
    <w:rsid w:val="002A4B62"/>
    <w:rsid w:val="002C016B"/>
    <w:rsid w:val="002D7D94"/>
    <w:rsid w:val="002F51D1"/>
    <w:rsid w:val="003028DA"/>
    <w:rsid w:val="00307956"/>
    <w:rsid w:val="00315605"/>
    <w:rsid w:val="00326F81"/>
    <w:rsid w:val="0033120D"/>
    <w:rsid w:val="003649CB"/>
    <w:rsid w:val="003B4B86"/>
    <w:rsid w:val="003B691E"/>
    <w:rsid w:val="004301C3"/>
    <w:rsid w:val="00474B20"/>
    <w:rsid w:val="004A2FC9"/>
    <w:rsid w:val="004A4A88"/>
    <w:rsid w:val="004F7143"/>
    <w:rsid w:val="00521100"/>
    <w:rsid w:val="00522509"/>
    <w:rsid w:val="00554410"/>
    <w:rsid w:val="00595648"/>
    <w:rsid w:val="005B7795"/>
    <w:rsid w:val="005C7EBC"/>
    <w:rsid w:val="005D421C"/>
    <w:rsid w:val="005E0A47"/>
    <w:rsid w:val="005F164E"/>
    <w:rsid w:val="00607955"/>
    <w:rsid w:val="00663F39"/>
    <w:rsid w:val="00667686"/>
    <w:rsid w:val="00675BD4"/>
    <w:rsid w:val="006A4B71"/>
    <w:rsid w:val="006B55F7"/>
    <w:rsid w:val="006C3133"/>
    <w:rsid w:val="006C58E8"/>
    <w:rsid w:val="006E4F91"/>
    <w:rsid w:val="00744EC5"/>
    <w:rsid w:val="00755282"/>
    <w:rsid w:val="007817ED"/>
    <w:rsid w:val="007E7A81"/>
    <w:rsid w:val="00807B28"/>
    <w:rsid w:val="00812C31"/>
    <w:rsid w:val="00837DC3"/>
    <w:rsid w:val="00844160"/>
    <w:rsid w:val="00850E48"/>
    <w:rsid w:val="008978F1"/>
    <w:rsid w:val="008A6AFC"/>
    <w:rsid w:val="008D3775"/>
    <w:rsid w:val="0091048B"/>
    <w:rsid w:val="009563D2"/>
    <w:rsid w:val="009857EC"/>
    <w:rsid w:val="009B377B"/>
    <w:rsid w:val="009D50B5"/>
    <w:rsid w:val="009E048F"/>
    <w:rsid w:val="009E3E86"/>
    <w:rsid w:val="00A40D1D"/>
    <w:rsid w:val="00A57B63"/>
    <w:rsid w:val="00A97A46"/>
    <w:rsid w:val="00AA17B7"/>
    <w:rsid w:val="00AB2DB0"/>
    <w:rsid w:val="00AE6BBF"/>
    <w:rsid w:val="00AF300C"/>
    <w:rsid w:val="00AF391D"/>
    <w:rsid w:val="00B1306E"/>
    <w:rsid w:val="00B13A0C"/>
    <w:rsid w:val="00B418A7"/>
    <w:rsid w:val="00B83729"/>
    <w:rsid w:val="00C0453A"/>
    <w:rsid w:val="00C12162"/>
    <w:rsid w:val="00C24B53"/>
    <w:rsid w:val="00C81EA4"/>
    <w:rsid w:val="00C94798"/>
    <w:rsid w:val="00CA5126"/>
    <w:rsid w:val="00CE3815"/>
    <w:rsid w:val="00CF30B3"/>
    <w:rsid w:val="00D04190"/>
    <w:rsid w:val="00D109D8"/>
    <w:rsid w:val="00D13253"/>
    <w:rsid w:val="00D30ED8"/>
    <w:rsid w:val="00D3231B"/>
    <w:rsid w:val="00D43686"/>
    <w:rsid w:val="00D612CA"/>
    <w:rsid w:val="00D74490"/>
    <w:rsid w:val="00D91064"/>
    <w:rsid w:val="00DA599E"/>
    <w:rsid w:val="00DA7D6E"/>
    <w:rsid w:val="00DC62EB"/>
    <w:rsid w:val="00E11BBC"/>
    <w:rsid w:val="00E37AC2"/>
    <w:rsid w:val="00E46757"/>
    <w:rsid w:val="00E63040"/>
    <w:rsid w:val="00E84206"/>
    <w:rsid w:val="00EA1507"/>
    <w:rsid w:val="00EB0AE8"/>
    <w:rsid w:val="00ED7BDE"/>
    <w:rsid w:val="00EE105E"/>
    <w:rsid w:val="00F45D20"/>
    <w:rsid w:val="00F63A24"/>
    <w:rsid w:val="00FA45E3"/>
    <w:rsid w:val="00FB3B6E"/>
    <w:rsid w:val="00FC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0795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60795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60795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0795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0795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0795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0795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0795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0795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3A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F63A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Nadpis3Char">
    <w:name w:val="Nadpis 3 Char"/>
    <w:basedOn w:val="Predvolenpsmoodseku"/>
    <w:link w:val="Nadpis3"/>
    <w:uiPriority w:val="9"/>
    <w:rsid w:val="006079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Nadpis4Char">
    <w:name w:val="Nadpis 4 Char"/>
    <w:basedOn w:val="Predvolenpsmoodseku"/>
    <w:link w:val="Nadpis4"/>
    <w:uiPriority w:val="9"/>
    <w:rsid w:val="001F6E26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63A24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63A24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63A24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467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63A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Zstupntext">
    <w:name w:val="Placeholder Text"/>
    <w:basedOn w:val="Predvolenpsmoodseku"/>
    <w:uiPriority w:val="99"/>
    <w:semiHidden/>
    <w:rsid w:val="00F45D20"/>
    <w:rPr>
      <w:color w:val="808080"/>
    </w:rPr>
  </w:style>
  <w:style w:type="paragraph" w:customStyle="1" w:styleId="Nadpis1rovne">
    <w:name w:val="Nadpis 1.úrovne"/>
    <w:next w:val="Zakladny"/>
    <w:link w:val="Nadpis1rovneChar"/>
    <w:autoRedefine/>
    <w:qFormat/>
    <w:rsid w:val="00D109D8"/>
    <w:pPr>
      <w:keepNext/>
      <w:keepLines/>
      <w:pageBreakBefore/>
      <w:numPr>
        <w:numId w:val="2"/>
      </w:numPr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Zakladny">
    <w:name w:val="Zakladny"/>
    <w:autoRedefine/>
    <w:qFormat/>
    <w:rsid w:val="001F6E26"/>
    <w:pPr>
      <w:spacing w:after="0" w:line="360" w:lineRule="auto"/>
      <w:ind w:firstLine="28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character" w:customStyle="1" w:styleId="Nadpis1rovneChar">
    <w:name w:val="Nadpis 1.úrovne Char"/>
    <w:basedOn w:val="Predvolenpsmoodseku"/>
    <w:link w:val="Nadpis1rovne"/>
    <w:rsid w:val="00D109D8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D109D8"/>
    <w:pPr>
      <w:numPr>
        <w:numId w:val="0"/>
      </w:numPr>
    </w:pPr>
  </w:style>
  <w:style w:type="character" w:customStyle="1" w:styleId="NadpisneslovanChar">
    <w:name w:val="Nadpis nečíslovaný Char"/>
    <w:basedOn w:val="Predvolenpsmoodseku"/>
    <w:link w:val="Nadpisneslovan"/>
    <w:rsid w:val="00D109D8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styleId="Zkladntext">
    <w:name w:val="Body Text"/>
    <w:basedOn w:val="Normlny"/>
    <w:link w:val="ZkladntextChar"/>
    <w:semiHidden/>
    <w:rsid w:val="00E46757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semiHidden/>
    <w:rsid w:val="00E46757"/>
    <w:rPr>
      <w:rFonts w:ascii="Arial" w:eastAsia="Times New Roman" w:hAnsi="Arial" w:cs="Arial"/>
      <w:sz w:val="20"/>
      <w:szCs w:val="20"/>
    </w:rPr>
  </w:style>
  <w:style w:type="paragraph" w:customStyle="1" w:styleId="A7783CA88F4A47A2BD7820F01D357D5F1">
    <w:name w:val="A7783CA88F4A47A2BD7820F01D357D5F1"/>
    <w:rsid w:val="00D109D8"/>
    <w:pPr>
      <w:spacing w:after="0" w:line="360" w:lineRule="auto"/>
      <w:ind w:firstLine="284"/>
      <w:jc w:val="both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3140ECA900D84C29B014AEE29ED5968B1">
    <w:name w:val="3140ECA900D84C29B014AEE29ED5968B1"/>
    <w:rsid w:val="00D109D8"/>
    <w:pPr>
      <w:keepNext/>
      <w:keepLines/>
      <w:pageBreakBefore/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94072E4406F84E2FB7999464BD079A391">
    <w:name w:val="94072E4406F84E2FB7999464BD079A391"/>
    <w:rsid w:val="00D109D8"/>
    <w:pPr>
      <w:keepNext/>
      <w:keepLines/>
      <w:pageBreakBefore/>
      <w:spacing w:after="320" w:line="240" w:lineRule="auto"/>
      <w:outlineLvl w:val="0"/>
    </w:pPr>
    <w:rPr>
      <w:rFonts w:ascii="Times New Roman" w:eastAsiaTheme="minorHAnsi" w:hAnsi="Times New Roman" w:cs="Times New Roman"/>
      <w:b/>
      <w:sz w:val="44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C9D463A-FE72-42E1-9E08-BBD538094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</Template>
  <TotalTime>231</TotalTime>
  <Pages>19</Pages>
  <Words>1768</Words>
  <Characters>10080</Characters>
  <Application>Microsoft Office Word</Application>
  <DocSecurity>0</DocSecurity>
  <Lines>84</Lines>
  <Paragraphs>23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kaivt fei stu</Company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</dc:creator>
  <cp:lastModifiedBy>Juraj Puszter</cp:lastModifiedBy>
  <cp:revision>77</cp:revision>
  <cp:lastPrinted>2022-01-24T22:50:00Z</cp:lastPrinted>
  <dcterms:created xsi:type="dcterms:W3CDTF">2022-12-13T23:35:00Z</dcterms:created>
  <dcterms:modified xsi:type="dcterms:W3CDTF">2022-12-14T22:14:00Z</dcterms:modified>
</cp:coreProperties>
</file>